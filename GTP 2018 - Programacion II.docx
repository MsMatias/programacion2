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9AA53" w14:textId="0ED914EE" w:rsidR="008A7C3D" w:rsidRDefault="00AE1922" w:rsidP="00EC641F">
      <w:pPr>
        <w:rPr>
          <w:rFonts w:ascii="Arial" w:hAnsi="Arial" w:cs="Arial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4656" behindDoc="0" locked="0" layoutInCell="0" allowOverlap="1" wp14:anchorId="3BD9AA5E" wp14:editId="135C10C0">
                <wp:simplePos x="0" y="0"/>
                <wp:positionH relativeFrom="page">
                  <wp:posOffset>4543132</wp:posOffset>
                </wp:positionH>
                <wp:positionV relativeFrom="page">
                  <wp:posOffset>0</wp:posOffset>
                </wp:positionV>
                <wp:extent cx="3333415" cy="10693400"/>
                <wp:effectExtent l="0" t="0" r="0" b="0"/>
                <wp:wrapNone/>
                <wp:docPr id="1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3415" cy="10693400"/>
                          <a:chOff x="7344" y="0"/>
                          <a:chExt cx="5416" cy="15840"/>
                        </a:xfrm>
                      </wpg:grpSpPr>
                      <wpg:grpSp>
                        <wpg:cNvPr id="12" name="Group 4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1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9BBB5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9BBB59">
                                  <a:alpha val="80000"/>
                                </a:srgbClr>
                              </a:fgClr>
                              <a:bgClr>
                                <a:srgbClr val="FFFFFF">
                                  <a:alpha val="80000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344" y="0"/>
                            <a:ext cx="4896" cy="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D9AA79" w14:textId="77777777" w:rsidR="008A7C3D" w:rsidRPr="00301EF7" w:rsidRDefault="008A7C3D" w:rsidP="00807D0A">
                              <w:pPr>
                                <w:jc w:val="center"/>
                                <w:rPr>
                                  <w:rFonts w:ascii="Arial" w:hAnsi="Arial" w:cs="Arial"/>
                                  <w:sz w:val="48"/>
                                  <w:szCs w:val="48"/>
                                </w:rPr>
                              </w:pPr>
                              <w:r w:rsidRPr="00301EF7">
                                <w:rPr>
                                  <w:rFonts w:ascii="Arial" w:hAnsi="Arial" w:cs="Arial"/>
                                  <w:sz w:val="48"/>
                                  <w:szCs w:val="48"/>
                                </w:rPr>
                                <w:t>FACULTAD DE</w:t>
                              </w:r>
                            </w:p>
                            <w:p w14:paraId="3BD9AA7A" w14:textId="77777777" w:rsidR="008A7C3D" w:rsidRPr="00301EF7" w:rsidRDefault="008A7C3D" w:rsidP="00807D0A">
                              <w:pPr>
                                <w:jc w:val="center"/>
                                <w:rPr>
                                  <w:rFonts w:ascii="Arial" w:hAnsi="Arial" w:cs="Arial"/>
                                  <w:sz w:val="48"/>
                                  <w:szCs w:val="48"/>
                                </w:rPr>
                              </w:pPr>
                              <w:r w:rsidRPr="00301EF7">
                                <w:rPr>
                                  <w:rFonts w:ascii="Arial" w:hAnsi="Arial" w:cs="Arial"/>
                                  <w:sz w:val="48"/>
                                  <w:szCs w:val="48"/>
                                </w:rPr>
                                <w:t>INGENIERÍA</w:t>
                              </w:r>
                            </w:p>
                            <w:p w14:paraId="3BD9AA7B" w14:textId="73A0A5B5" w:rsidR="008A7C3D" w:rsidRDefault="008A7C3D" w:rsidP="00525561">
                              <w:pPr>
                                <w:pStyle w:val="Sinespaciado"/>
                                <w:jc w:val="center"/>
                                <w:rPr>
                                  <w:rFonts w:ascii="Cambria" w:hAnsi="Cambria"/>
                                  <w:b/>
                                  <w:bCs/>
                                  <w:color w:val="FFFFFF"/>
                                  <w:szCs w:val="48"/>
                                </w:rPr>
                              </w:pPr>
                            </w:p>
                            <w:p w14:paraId="75020185" w14:textId="69013364" w:rsidR="0043058C" w:rsidRDefault="0043058C" w:rsidP="00525561">
                              <w:pPr>
                                <w:pStyle w:val="Sinespaciado"/>
                                <w:jc w:val="center"/>
                                <w:rPr>
                                  <w:rFonts w:ascii="Cambria" w:hAnsi="Cambria"/>
                                  <w:b/>
                                  <w:bCs/>
                                  <w:color w:val="FFFFFF"/>
                                  <w:szCs w:val="48"/>
                                </w:rPr>
                              </w:pPr>
                            </w:p>
                            <w:p w14:paraId="6E1D68B4" w14:textId="77777777" w:rsidR="0043058C" w:rsidRPr="002970E0" w:rsidRDefault="0043058C" w:rsidP="00525561">
                              <w:pPr>
                                <w:pStyle w:val="Sinespaciado"/>
                                <w:jc w:val="center"/>
                                <w:rPr>
                                  <w:rFonts w:ascii="Cambria" w:hAnsi="Cambria"/>
                                  <w:b/>
                                  <w:bCs/>
                                  <w:color w:val="FFFFFF"/>
                                  <w:szCs w:val="48"/>
                                </w:rPr>
                              </w:pPr>
                            </w:p>
                            <w:p w14:paraId="4034CDA4" w14:textId="77777777" w:rsidR="002970E0" w:rsidRPr="0043058C" w:rsidRDefault="002970E0" w:rsidP="002970E0">
                              <w:pPr>
                                <w:pStyle w:val="Sinespaciad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43058C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INGENIERÍA EN COMPUTACION INGENIERIA DE SISTEMAS </w:t>
                              </w:r>
                            </w:p>
                            <w:p w14:paraId="3BD9AA7C" w14:textId="7204E0E6" w:rsidR="008A7C3D" w:rsidRPr="0043058C" w:rsidRDefault="002970E0" w:rsidP="002970E0">
                              <w:pPr>
                                <w:pStyle w:val="Sinespaciado"/>
                                <w:rPr>
                                  <w:rFonts w:ascii="Cambria" w:hAnsi="Cambria"/>
                                  <w:b/>
                                  <w:bCs/>
                                  <w:color w:val="FFFFFF"/>
                                  <w:sz w:val="26"/>
                                  <w:szCs w:val="26"/>
                                </w:rPr>
                              </w:pPr>
                              <w:r w:rsidRPr="0043058C">
                                <w:rPr>
                                  <w:b/>
                                  <w:sz w:val="26"/>
                                  <w:szCs w:val="26"/>
                                </w:rPr>
                                <w:t>INGENIERIA ELECTRONICA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1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871" y="10737"/>
                            <a:ext cx="4889" cy="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D9AA7D" w14:textId="063D9397" w:rsidR="008A7C3D" w:rsidRPr="00B32FDF" w:rsidRDefault="008A7C3D" w:rsidP="0089294D">
                              <w:pPr>
                                <w:pStyle w:val="Sinespaciado"/>
                                <w:spacing w:line="360" w:lineRule="auto"/>
                                <w:rPr>
                                  <w:b/>
                                  <w:color w:val="FFFFFF"/>
                                  <w:sz w:val="44"/>
                                  <w:szCs w:val="44"/>
                                </w:rPr>
                              </w:pPr>
                              <w:r w:rsidRPr="009B37BB">
                                <w:rPr>
                                  <w:color w:val="FFFFFF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44"/>
                                  <w:szCs w:val="44"/>
                                </w:rPr>
                                <w:t xml:space="preserve">            </w:t>
                              </w:r>
                              <w:r>
                                <w:rPr>
                                  <w:b/>
                                  <w:sz w:val="44"/>
                                  <w:szCs w:val="44"/>
                                </w:rPr>
                                <w:t>201</w:t>
                              </w:r>
                              <w:r w:rsidR="00827DDA">
                                <w:rPr>
                                  <w:b/>
                                  <w:sz w:val="44"/>
                                  <w:szCs w:val="4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D9AA5E" id="Group 3" o:spid="_x0000_s1026" style="position:absolute;margin-left:357.75pt;margin-top:0;width:262.45pt;height:842pt;z-index:251654656;mso-position-horizontal-relative:page;mso-position-vertical-relative:page" coordorigin="7344" coordsize="541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" o:allowincell="f">
                <v:group id="Group 4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5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" fillcolor="#9bbb59" stroked="f" strokecolor="#d8d8d8"/>
                  <v:rect id="Rectangle 6" o:spid="_x0000_s1029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" fillcolor="#9bbb59" stroked="f" strokecolor="white" strokeweight="1pt">
                    <v:fill r:id="rId8" o:title="" opacity="52428f" o:opacity2="52428f" type="pattern"/>
                    <v:shadow color="#d8d8d8" offset="3pt,3pt"/>
                  </v:rect>
                </v:group>
                <v:rect id="Rectangle 7" o:spid="_x0000_s1030" style="position:absolute;left:7344;width:4896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" filled="f" stroked="f" strokecolor="white" strokeweight="1pt">
                  <v:fill opacity="52428f"/>
                  <v:textbox inset="28.8pt,14.4pt,14.4pt,14.4pt">
                    <w:txbxContent>
                      <w:p w14:paraId="3BD9AA79" w14:textId="77777777" w:rsidR="008A7C3D" w:rsidRPr="00301EF7" w:rsidRDefault="008A7C3D" w:rsidP="00807D0A">
                        <w:pPr>
                          <w:jc w:val="center"/>
                          <w:rPr>
                            <w:rFonts w:ascii="Arial" w:hAnsi="Arial" w:cs="Arial"/>
                            <w:sz w:val="48"/>
                            <w:szCs w:val="48"/>
                          </w:rPr>
                        </w:pPr>
                        <w:r w:rsidRPr="00301EF7">
                          <w:rPr>
                            <w:rFonts w:ascii="Arial" w:hAnsi="Arial" w:cs="Arial"/>
                            <w:sz w:val="48"/>
                            <w:szCs w:val="48"/>
                          </w:rPr>
                          <w:t>FACULTAD DE</w:t>
                        </w:r>
                      </w:p>
                      <w:p w14:paraId="3BD9AA7A" w14:textId="77777777" w:rsidR="008A7C3D" w:rsidRPr="00301EF7" w:rsidRDefault="008A7C3D" w:rsidP="00807D0A">
                        <w:pPr>
                          <w:jc w:val="center"/>
                          <w:rPr>
                            <w:rFonts w:ascii="Arial" w:hAnsi="Arial" w:cs="Arial"/>
                            <w:sz w:val="48"/>
                            <w:szCs w:val="48"/>
                          </w:rPr>
                        </w:pPr>
                        <w:r w:rsidRPr="00301EF7">
                          <w:rPr>
                            <w:rFonts w:ascii="Arial" w:hAnsi="Arial" w:cs="Arial"/>
                            <w:sz w:val="48"/>
                            <w:szCs w:val="48"/>
                          </w:rPr>
                          <w:t>INGENIERÍA</w:t>
                        </w:r>
                      </w:p>
                      <w:p w14:paraId="3BD9AA7B" w14:textId="73A0A5B5" w:rsidR="008A7C3D" w:rsidRDefault="008A7C3D" w:rsidP="00525561">
                        <w:pPr>
                          <w:pStyle w:val="Sinespaciado"/>
                          <w:jc w:val="center"/>
                          <w:rPr>
                            <w:rFonts w:ascii="Cambria" w:hAnsi="Cambria"/>
                            <w:b/>
                            <w:bCs/>
                            <w:color w:val="FFFFFF"/>
                            <w:szCs w:val="48"/>
                          </w:rPr>
                        </w:pPr>
                      </w:p>
                      <w:p w14:paraId="75020185" w14:textId="69013364" w:rsidR="0043058C" w:rsidRDefault="0043058C" w:rsidP="00525561">
                        <w:pPr>
                          <w:pStyle w:val="Sinespaciado"/>
                          <w:jc w:val="center"/>
                          <w:rPr>
                            <w:rFonts w:ascii="Cambria" w:hAnsi="Cambria"/>
                            <w:b/>
                            <w:bCs/>
                            <w:color w:val="FFFFFF"/>
                            <w:szCs w:val="48"/>
                          </w:rPr>
                        </w:pPr>
                      </w:p>
                      <w:p w14:paraId="6E1D68B4" w14:textId="77777777" w:rsidR="0043058C" w:rsidRPr="002970E0" w:rsidRDefault="0043058C" w:rsidP="00525561">
                        <w:pPr>
                          <w:pStyle w:val="Sinespaciado"/>
                          <w:jc w:val="center"/>
                          <w:rPr>
                            <w:rFonts w:ascii="Cambria" w:hAnsi="Cambria"/>
                            <w:b/>
                            <w:bCs/>
                            <w:color w:val="FFFFFF"/>
                            <w:szCs w:val="48"/>
                          </w:rPr>
                        </w:pPr>
                      </w:p>
                      <w:p w14:paraId="4034CDA4" w14:textId="77777777" w:rsidR="002970E0" w:rsidRPr="0043058C" w:rsidRDefault="002970E0" w:rsidP="002970E0">
                        <w:pPr>
                          <w:pStyle w:val="Sinespaciad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43058C">
                          <w:rPr>
                            <w:b/>
                            <w:sz w:val="26"/>
                            <w:szCs w:val="26"/>
                          </w:rPr>
                          <w:t xml:space="preserve">INGENIERÍA EN COMPUTACION INGENIERIA DE SISTEMAS </w:t>
                        </w:r>
                      </w:p>
                      <w:p w14:paraId="3BD9AA7C" w14:textId="7204E0E6" w:rsidR="008A7C3D" w:rsidRPr="0043058C" w:rsidRDefault="002970E0" w:rsidP="002970E0">
                        <w:pPr>
                          <w:pStyle w:val="Sinespaciado"/>
                          <w:rPr>
                            <w:rFonts w:ascii="Cambria" w:hAnsi="Cambria"/>
                            <w:b/>
                            <w:bCs/>
                            <w:color w:val="FFFFFF"/>
                            <w:sz w:val="26"/>
                            <w:szCs w:val="26"/>
                          </w:rPr>
                        </w:pPr>
                        <w:r w:rsidRPr="0043058C">
                          <w:rPr>
                            <w:b/>
                            <w:sz w:val="26"/>
                            <w:szCs w:val="26"/>
                          </w:rPr>
                          <w:t>INGENIERIA ELECTRONICA</w:t>
                        </w:r>
                      </w:p>
                    </w:txbxContent>
                  </v:textbox>
                </v:rect>
                <v:rect id="Rectangle 8" o:spid="_x0000_s1031" style="position:absolute;left:7871;top:10737;width:4889;height:14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" filled="f" stroked="f" strokecolor="white" strokeweight="1pt">
                  <v:fill opacity="52428f"/>
                  <v:textbox inset="28.8pt,14.4pt,14.4pt,14.4pt">
                    <w:txbxContent>
                      <w:p w14:paraId="3BD9AA7D" w14:textId="063D9397" w:rsidR="008A7C3D" w:rsidRPr="00B32FDF" w:rsidRDefault="008A7C3D" w:rsidP="0089294D">
                        <w:pPr>
                          <w:pStyle w:val="Sinespaciado"/>
                          <w:spacing w:line="360" w:lineRule="auto"/>
                          <w:rPr>
                            <w:b/>
                            <w:color w:val="FFFFFF"/>
                            <w:sz w:val="44"/>
                            <w:szCs w:val="44"/>
                          </w:rPr>
                        </w:pPr>
                        <w:r w:rsidRPr="009B37BB">
                          <w:rPr>
                            <w:color w:val="FFFFFF"/>
                            <w:sz w:val="44"/>
                            <w:szCs w:val="4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44"/>
                            <w:szCs w:val="44"/>
                          </w:rPr>
                          <w:t xml:space="preserve">            </w:t>
                        </w:r>
                        <w:r>
                          <w:rPr>
                            <w:b/>
                            <w:sz w:val="44"/>
                            <w:szCs w:val="44"/>
                          </w:rPr>
                          <w:t>201</w:t>
                        </w:r>
                        <w:r w:rsidR="00827DDA">
                          <w:rPr>
                            <w:b/>
                            <w:sz w:val="44"/>
                            <w:szCs w:val="44"/>
                          </w:rPr>
                          <w:t>8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3BD9AA54" w14:textId="26156E8D" w:rsidR="008A7C3D" w:rsidRPr="00131EAE" w:rsidRDefault="00D542E5" w:rsidP="00EC641F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3BD9AA5B" wp14:editId="48463770">
            <wp:extent cx="2181225" cy="1600200"/>
            <wp:effectExtent l="0" t="0" r="0" b="0"/>
            <wp:docPr id="1" name="Imagen 1" descr="ucc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cc_col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AA55" w14:textId="6C38B5E5" w:rsidR="008A7C3D" w:rsidRPr="00131EAE" w:rsidRDefault="00D542E5" w:rsidP="00EC641F">
      <w:pPr>
        <w:rPr>
          <w:rFonts w:ascii="Arial" w:hAnsi="Arial" w:cs="Aria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5680" behindDoc="0" locked="0" layoutInCell="0" allowOverlap="1" wp14:anchorId="3BD9AA5C" wp14:editId="6131CD2E">
            <wp:simplePos x="0" y="0"/>
            <wp:positionH relativeFrom="page">
              <wp:posOffset>-62865</wp:posOffset>
            </wp:positionH>
            <wp:positionV relativeFrom="page">
              <wp:posOffset>2680970</wp:posOffset>
            </wp:positionV>
            <wp:extent cx="7609205" cy="4415155"/>
            <wp:effectExtent l="19050" t="19050" r="0" b="4445"/>
            <wp:wrapNone/>
            <wp:docPr id="17" name="Picture 1" descr="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t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9205" cy="44151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9AA56" w14:textId="64B79568" w:rsidR="008A7C3D" w:rsidRPr="008353B1" w:rsidRDefault="00D542E5" w:rsidP="00EC641F">
      <w:pPr>
        <w:jc w:val="both"/>
        <w:rPr>
          <w:rFonts w:ascii="Arial" w:hAnsi="Arial" w:cs="Arial"/>
          <w:lang w:val="es-E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BD9AA60" wp14:editId="7670E5E9">
                <wp:simplePos x="0" y="0"/>
                <wp:positionH relativeFrom="page">
                  <wp:posOffset>19050</wp:posOffset>
                </wp:positionH>
                <wp:positionV relativeFrom="page">
                  <wp:posOffset>3905250</wp:posOffset>
                </wp:positionV>
                <wp:extent cx="5975985" cy="2498090"/>
                <wp:effectExtent l="9525" t="9525" r="15240" b="6985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985" cy="249809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BD9AA80" w14:textId="77777777" w:rsidR="008A7C3D" w:rsidRDefault="008A7C3D" w:rsidP="00EB4067">
                            <w:pPr>
                              <w:pStyle w:val="Sinespaciado"/>
                              <w:jc w:val="center"/>
                              <w:rPr>
                                <w:rFonts w:ascii="Cambria" w:hAnsi="Cambria"/>
                                <w:sz w:val="72"/>
                                <w:szCs w:val="72"/>
                                <w:lang w:val="es-AR"/>
                              </w:rPr>
                            </w:pPr>
                            <w:r>
                              <w:rPr>
                                <w:rFonts w:ascii="Cambria" w:hAnsi="Cambria"/>
                                <w:sz w:val="72"/>
                                <w:szCs w:val="72"/>
                                <w:lang w:val="es-AR"/>
                              </w:rPr>
                              <w:t>GUÍA DE TRABAJOS PRÁCTICOS</w:t>
                            </w:r>
                          </w:p>
                          <w:p w14:paraId="3BD9AA81" w14:textId="77777777" w:rsidR="008A7C3D" w:rsidRPr="007C3BE7" w:rsidRDefault="008A7C3D" w:rsidP="0089294D">
                            <w:pPr>
                              <w:pStyle w:val="Sinespaciado"/>
                              <w:jc w:val="right"/>
                              <w:rPr>
                                <w:rFonts w:ascii="Cambria" w:hAnsi="Cambria"/>
                                <w:color w:val="FFFFFF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9AA60" id="Rectangle 10" o:spid="_x0000_s1032" style="position:absolute;left:0;text-align:left;margin-left:1.5pt;margin-top:307.5pt;width:470.55pt;height:196.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" o:allowincell="f" fillcolor="#4f81bd" strokecolor="white" strokeweight="1pt">
                <v:shadow color="#d8d8d8" offset="3pt,3pt"/>
                <v:textbox inset="14.4pt,,14.4pt">
                  <w:txbxContent>
                    <w:p w14:paraId="3BD9AA80" w14:textId="77777777" w:rsidR="008A7C3D" w:rsidRDefault="008A7C3D" w:rsidP="00EB4067">
                      <w:pPr>
                        <w:pStyle w:val="Sinespaciado"/>
                        <w:jc w:val="center"/>
                        <w:rPr>
                          <w:rFonts w:ascii="Cambria" w:hAnsi="Cambria"/>
                          <w:sz w:val="72"/>
                          <w:szCs w:val="72"/>
                          <w:lang w:val="es-AR"/>
                        </w:rPr>
                      </w:pPr>
                      <w:r>
                        <w:rPr>
                          <w:rFonts w:ascii="Cambria" w:hAnsi="Cambria"/>
                          <w:sz w:val="72"/>
                          <w:szCs w:val="72"/>
                          <w:lang w:val="es-AR"/>
                        </w:rPr>
                        <w:t>GUÍA DE TRABAJOS PRÁCTICOS</w:t>
                      </w:r>
                    </w:p>
                    <w:p w14:paraId="3BD9AA81" w14:textId="77777777" w:rsidR="008A7C3D" w:rsidRPr="007C3BE7" w:rsidRDefault="008A7C3D" w:rsidP="0089294D">
                      <w:pPr>
                        <w:pStyle w:val="Sinespaciado"/>
                        <w:jc w:val="right"/>
                        <w:rPr>
                          <w:rFonts w:ascii="Cambria" w:hAnsi="Cambria"/>
                          <w:color w:val="FFFFFF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BD9AA57" w14:textId="4A386940" w:rsidR="008A7C3D" w:rsidRDefault="008A7C3D" w:rsidP="00EC641F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BD9AA58" w14:textId="5AF1330A" w:rsidR="008A7C3D" w:rsidRDefault="008A7C3D" w:rsidP="00EC641F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BD9AA59" w14:textId="150FC0ED" w:rsidR="008A7C3D" w:rsidRDefault="008A7C3D" w:rsidP="00EC641F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F7138B3" w14:textId="1DAEEABF" w:rsidR="00443928" w:rsidRDefault="00443928" w:rsidP="00EC641F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999185A" w14:textId="390494FA" w:rsidR="00E45533" w:rsidRPr="00626FB7" w:rsidRDefault="008E46A7" w:rsidP="00626FB7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C537499" wp14:editId="6D8C52D0">
                <wp:simplePos x="0" y="0"/>
                <wp:positionH relativeFrom="column">
                  <wp:posOffset>2480945</wp:posOffset>
                </wp:positionH>
                <wp:positionV relativeFrom="paragraph">
                  <wp:posOffset>5942330</wp:posOffset>
                </wp:positionV>
                <wp:extent cx="3781425" cy="676275"/>
                <wp:effectExtent l="0" t="0" r="28575" b="28575"/>
                <wp:wrapNone/>
                <wp:docPr id="3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326BF" w14:textId="023C53F4" w:rsidR="008E46A7" w:rsidRDefault="008E46A7" w:rsidP="00004B90">
                            <w:pPr>
                              <w:rPr>
                                <w:rFonts w:ascii="Arial" w:hAnsi="Arial" w:cs="Arial"/>
                                <w:sz w:val="24"/>
                                <w:szCs w:val="10"/>
                                <w:lang w:val="es-ES"/>
                              </w:rPr>
                            </w:pPr>
                            <w:r w:rsidRPr="00F145D2">
                              <w:rPr>
                                <w:rFonts w:ascii="Arial" w:hAnsi="Arial" w:cs="Arial"/>
                                <w:b/>
                                <w:sz w:val="24"/>
                                <w:szCs w:val="10"/>
                                <w:lang w:val="es-ES"/>
                              </w:rPr>
                              <w:t>Alumnos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10"/>
                                <w:lang w:val="es-ES"/>
                              </w:rPr>
                              <w:t>:</w:t>
                            </w:r>
                          </w:p>
                          <w:p w14:paraId="5F6D7275" w14:textId="2EB124EB" w:rsidR="00004B90" w:rsidRPr="00F145D2" w:rsidRDefault="00004B90" w:rsidP="00004B90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  <w:szCs w:val="10"/>
                                <w:lang w:val="es-ES"/>
                              </w:rPr>
                            </w:pPr>
                            <w:r w:rsidRPr="00F145D2">
                              <w:rPr>
                                <w:rFonts w:ascii="Arial" w:hAnsi="Arial" w:cs="Arial"/>
                                <w:b/>
                                <w:sz w:val="24"/>
                                <w:szCs w:val="10"/>
                                <w:lang w:val="es-ES"/>
                              </w:rPr>
                              <w:t>MIRANDA, Matias</w:t>
                            </w:r>
                          </w:p>
                          <w:p w14:paraId="74054977" w14:textId="67C5E368" w:rsidR="00026C9B" w:rsidRPr="00F145D2" w:rsidRDefault="00616FE4" w:rsidP="00004B90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  <w:szCs w:val="10"/>
                                <w:lang w:val="es-ES"/>
                              </w:rPr>
                            </w:pPr>
                            <w:r w:rsidRPr="00F145D2">
                              <w:rPr>
                                <w:rFonts w:ascii="Arial" w:hAnsi="Arial" w:cs="Arial"/>
                                <w:b/>
                                <w:sz w:val="24"/>
                                <w:szCs w:val="10"/>
                                <w:lang w:val="es-ES"/>
                              </w:rPr>
                              <w:t>TUPAC YUPANQUI, VALENTIN</w:t>
                            </w:r>
                            <w:r w:rsidR="00004B90" w:rsidRPr="00F145D2">
                              <w:rPr>
                                <w:rFonts w:ascii="Arial" w:hAnsi="Arial" w:cs="Arial"/>
                                <w:b/>
                                <w:sz w:val="24"/>
                                <w:szCs w:val="10"/>
                                <w:lang w:val="es-ES"/>
                              </w:rPr>
                              <w:t>, David Elí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3749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3" type="#_x0000_t202" style="position:absolute;margin-left:195.35pt;margin-top:467.9pt;width:297.75pt;height:53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">
                <v:textbox>
                  <w:txbxContent>
                    <w:p w14:paraId="55D326BF" w14:textId="023C53F4" w:rsidR="008E46A7" w:rsidRDefault="008E46A7" w:rsidP="00004B90">
                      <w:pPr>
                        <w:rPr>
                          <w:rFonts w:ascii="Arial" w:hAnsi="Arial" w:cs="Arial"/>
                          <w:sz w:val="24"/>
                          <w:szCs w:val="10"/>
                          <w:lang w:val="es-ES"/>
                        </w:rPr>
                      </w:pPr>
                      <w:r w:rsidRPr="00F145D2">
                        <w:rPr>
                          <w:rFonts w:ascii="Arial" w:hAnsi="Arial" w:cs="Arial"/>
                          <w:b/>
                          <w:sz w:val="24"/>
                          <w:szCs w:val="10"/>
                          <w:lang w:val="es-ES"/>
                        </w:rPr>
                        <w:t>Alumnos</w:t>
                      </w:r>
                      <w:r>
                        <w:rPr>
                          <w:rFonts w:ascii="Arial" w:hAnsi="Arial" w:cs="Arial"/>
                          <w:sz w:val="24"/>
                          <w:szCs w:val="10"/>
                          <w:lang w:val="es-ES"/>
                        </w:rPr>
                        <w:t>:</w:t>
                      </w:r>
                    </w:p>
                    <w:p w14:paraId="5F6D7275" w14:textId="2EB124EB" w:rsidR="00004B90" w:rsidRPr="00F145D2" w:rsidRDefault="00004B90" w:rsidP="00004B90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b/>
                          <w:sz w:val="24"/>
                          <w:szCs w:val="10"/>
                          <w:lang w:val="es-ES"/>
                        </w:rPr>
                      </w:pPr>
                      <w:r w:rsidRPr="00F145D2">
                        <w:rPr>
                          <w:rFonts w:ascii="Arial" w:hAnsi="Arial" w:cs="Arial"/>
                          <w:b/>
                          <w:sz w:val="24"/>
                          <w:szCs w:val="10"/>
                          <w:lang w:val="es-ES"/>
                        </w:rPr>
                        <w:t>MIRANDA, Matias</w:t>
                      </w:r>
                    </w:p>
                    <w:p w14:paraId="74054977" w14:textId="67C5E368" w:rsidR="00026C9B" w:rsidRPr="00F145D2" w:rsidRDefault="00616FE4" w:rsidP="00004B90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b/>
                          <w:sz w:val="24"/>
                          <w:szCs w:val="10"/>
                          <w:lang w:val="es-ES"/>
                        </w:rPr>
                      </w:pPr>
                      <w:r w:rsidRPr="00F145D2">
                        <w:rPr>
                          <w:rFonts w:ascii="Arial" w:hAnsi="Arial" w:cs="Arial"/>
                          <w:b/>
                          <w:sz w:val="24"/>
                          <w:szCs w:val="10"/>
                          <w:lang w:val="es-ES"/>
                        </w:rPr>
                        <w:t>TUPAC YUPANQUI, VALENTIN</w:t>
                      </w:r>
                      <w:r w:rsidR="00004B90" w:rsidRPr="00F145D2">
                        <w:rPr>
                          <w:rFonts w:ascii="Arial" w:hAnsi="Arial" w:cs="Arial"/>
                          <w:b/>
                          <w:sz w:val="24"/>
                          <w:szCs w:val="10"/>
                          <w:lang w:val="es-ES"/>
                        </w:rPr>
                        <w:t>, David Elí</w:t>
                      </w:r>
                    </w:p>
                  </w:txbxContent>
                </v:textbox>
              </v:shape>
            </w:pict>
          </mc:Fallback>
        </mc:AlternateContent>
      </w:r>
      <w:r w:rsidR="0044392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4F08BF5" wp14:editId="026EF764">
                <wp:simplePos x="0" y="0"/>
                <wp:positionH relativeFrom="column">
                  <wp:posOffset>-476250</wp:posOffset>
                </wp:positionH>
                <wp:positionV relativeFrom="paragraph">
                  <wp:posOffset>3609239</wp:posOffset>
                </wp:positionV>
                <wp:extent cx="4572000" cy="1095476"/>
                <wp:effectExtent l="0" t="0" r="19050" b="28575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0954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9C54B" w14:textId="77777777" w:rsidR="00443928" w:rsidRPr="00525561" w:rsidRDefault="00443928" w:rsidP="00443928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14:paraId="2402C72F" w14:textId="77777777" w:rsidR="00443928" w:rsidRDefault="00443928" w:rsidP="00443928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  <w:t>PROGRAMACION II</w:t>
                            </w:r>
                          </w:p>
                          <w:p w14:paraId="19A01025" w14:textId="77777777" w:rsidR="00443928" w:rsidRPr="00AA0928" w:rsidRDefault="00443928" w:rsidP="00443928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52"/>
                              </w:rPr>
                            </w:pPr>
                            <w:r w:rsidRPr="00AA0928">
                              <w:rPr>
                                <w:rFonts w:ascii="Arial" w:hAnsi="Arial" w:cs="Arial"/>
                                <w:sz w:val="40"/>
                                <w:szCs w:val="52"/>
                              </w:rPr>
                              <w:t>Prof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52"/>
                              </w:rPr>
                              <w:t>.: Ing. María Alejandra Bosio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08BF5" id="_x0000_s1034" type="#_x0000_t202" style="position:absolute;margin-left:-37.5pt;margin-top:284.2pt;width:5in;height:86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">
                <v:textbox>
                  <w:txbxContent>
                    <w:p w14:paraId="78A9C54B" w14:textId="77777777" w:rsidR="00443928" w:rsidRPr="00525561" w:rsidRDefault="00443928" w:rsidP="00443928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14:paraId="2402C72F" w14:textId="77777777" w:rsidR="00443928" w:rsidRDefault="00443928" w:rsidP="00443928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Arial"/>
                          <w:sz w:val="52"/>
                          <w:szCs w:val="52"/>
                        </w:rPr>
                        <w:t>PROGRAMACION II</w:t>
                      </w:r>
                    </w:p>
                    <w:p w14:paraId="19A01025" w14:textId="77777777" w:rsidR="00443928" w:rsidRPr="00AA0928" w:rsidRDefault="00443928" w:rsidP="00443928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52"/>
                        </w:rPr>
                      </w:pPr>
                      <w:r w:rsidRPr="00AA0928">
                        <w:rPr>
                          <w:rFonts w:ascii="Arial" w:hAnsi="Arial" w:cs="Arial"/>
                          <w:sz w:val="40"/>
                          <w:szCs w:val="52"/>
                        </w:rPr>
                        <w:t>Prof</w:t>
                      </w:r>
                      <w:r>
                        <w:rPr>
                          <w:rFonts w:ascii="Arial" w:hAnsi="Arial" w:cs="Arial"/>
                          <w:sz w:val="40"/>
                          <w:szCs w:val="52"/>
                        </w:rPr>
                        <w:t>.: Ing. María Alejandra Bosio</w:t>
                      </w:r>
                    </w:p>
                  </w:txbxContent>
                </v:textbox>
              </v:shape>
            </w:pict>
          </mc:Fallback>
        </mc:AlternateContent>
      </w:r>
      <w:r w:rsidR="0044392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0876C4" wp14:editId="58BB8F38">
                <wp:simplePos x="0" y="0"/>
                <wp:positionH relativeFrom="column">
                  <wp:posOffset>-762000</wp:posOffset>
                </wp:positionH>
                <wp:positionV relativeFrom="paragraph">
                  <wp:posOffset>4335780</wp:posOffset>
                </wp:positionV>
                <wp:extent cx="5083810" cy="3146425"/>
                <wp:effectExtent l="4445" t="3175" r="0" b="3175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3810" cy="314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9C3BF" w14:textId="79CD81C5" w:rsidR="00443928" w:rsidRDefault="00443928" w:rsidP="00443928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23975BB1" wp14:editId="00A56D59">
                                  <wp:extent cx="4895850" cy="2524125"/>
                                  <wp:effectExtent l="0" t="0" r="0" b="9525"/>
                                  <wp:docPr id="27" name="Imagen 27" descr="photo by Gustavo Figueroa-Oroná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photo by Gustavo Figueroa-Oroná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1744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9585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876C4" id="Text Box 13" o:spid="_x0000_s1035" type="#_x0000_t202" style="position:absolute;margin-left:-60pt;margin-top:341.4pt;width:400.3pt;height:247.75pt;z-index:251663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" stroked="f">
                <v:textbox style="mso-fit-shape-to-text:t">
                  <w:txbxContent>
                    <w:p w14:paraId="5AB9C3BF" w14:textId="79CD81C5" w:rsidR="00443928" w:rsidRDefault="00443928" w:rsidP="00443928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23975BB1" wp14:editId="00A56D59">
                            <wp:extent cx="4895850" cy="2524125"/>
                            <wp:effectExtent l="0" t="0" r="0" b="9525"/>
                            <wp:docPr id="27" name="Imagen 27" descr="photo by Gustavo Figueroa-Oroná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photo by Gustavo Figueroa-Oroná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1744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89585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43928">
        <w:rPr>
          <w:rFonts w:ascii="Arial" w:hAnsi="Arial" w:cs="Arial"/>
          <w:sz w:val="24"/>
          <w:szCs w:val="24"/>
          <w:lang w:val="es-ES"/>
        </w:rPr>
        <w:br w:type="page"/>
      </w:r>
    </w:p>
    <w:p w14:paraId="62692620" w14:textId="77777777" w:rsidR="00BD216E" w:rsidRDefault="00BD216E" w:rsidP="00981EA4">
      <w:pPr>
        <w:rPr>
          <w:b/>
        </w:rPr>
      </w:pPr>
    </w:p>
    <w:p w14:paraId="5109923A" w14:textId="77777777" w:rsidR="00BD216E" w:rsidRDefault="00BD216E" w:rsidP="00981EA4">
      <w:pPr>
        <w:rPr>
          <w:b/>
        </w:rPr>
      </w:pPr>
    </w:p>
    <w:p w14:paraId="43CC8051" w14:textId="77777777" w:rsidR="00BD216E" w:rsidRDefault="00BD216E" w:rsidP="00981EA4">
      <w:pPr>
        <w:rPr>
          <w:b/>
        </w:rPr>
      </w:pPr>
    </w:p>
    <w:p w14:paraId="5EBDEBE4" w14:textId="77777777" w:rsidR="00BD216E" w:rsidRDefault="00BD216E" w:rsidP="00981EA4">
      <w:pPr>
        <w:rPr>
          <w:b/>
        </w:rPr>
      </w:pPr>
    </w:p>
    <w:p w14:paraId="55E3EB6D" w14:textId="17637CF8" w:rsidR="00C7659A" w:rsidRPr="00BD216E" w:rsidRDefault="00BD216E" w:rsidP="00981EA4">
      <w:pPr>
        <w:rPr>
          <w:rFonts w:ascii="Arial" w:hAnsi="Arial" w:cs="Arial"/>
          <w:b/>
          <w:sz w:val="24"/>
          <w:szCs w:val="24"/>
        </w:rPr>
      </w:pPr>
      <w:r w:rsidRPr="00BD216E">
        <w:rPr>
          <w:rFonts w:ascii="Arial" w:hAnsi="Arial" w:cs="Arial"/>
          <w:b/>
          <w:sz w:val="24"/>
          <w:szCs w:val="24"/>
        </w:rPr>
        <w:t>TRABAJOS PRACTICOS DE AULA</w:t>
      </w:r>
    </w:p>
    <w:p w14:paraId="3F0CECC8" w14:textId="6DE48D98" w:rsidR="00BD216E" w:rsidRPr="00BD216E" w:rsidRDefault="00BD216E" w:rsidP="00981EA4">
      <w:pPr>
        <w:rPr>
          <w:rFonts w:ascii="Arial" w:hAnsi="Arial" w:cs="Arial"/>
          <w:sz w:val="24"/>
          <w:szCs w:val="24"/>
        </w:rPr>
      </w:pPr>
    </w:p>
    <w:p w14:paraId="66D68D1D" w14:textId="77777777" w:rsidR="00BD216E" w:rsidRPr="00BD216E" w:rsidRDefault="00BD216E" w:rsidP="00981EA4">
      <w:pPr>
        <w:rPr>
          <w:rFonts w:ascii="Arial" w:hAnsi="Arial" w:cs="Arial"/>
          <w:sz w:val="24"/>
          <w:szCs w:val="24"/>
        </w:rPr>
      </w:pPr>
    </w:p>
    <w:p w14:paraId="5B13D155" w14:textId="77777777" w:rsidR="00BD216E" w:rsidRPr="00BD216E" w:rsidRDefault="00BD216E" w:rsidP="00981EA4">
      <w:pPr>
        <w:rPr>
          <w:rFonts w:ascii="Arial" w:hAnsi="Arial" w:cs="Arial"/>
          <w:sz w:val="24"/>
          <w:szCs w:val="24"/>
        </w:rPr>
      </w:pPr>
    </w:p>
    <w:sdt>
      <w:sdtPr>
        <w:id w:val="175570379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es-AR"/>
        </w:rPr>
      </w:sdtEndPr>
      <w:sdtContent>
        <w:p w14:paraId="02B8595A" w14:textId="5A297959" w:rsidR="00796614" w:rsidRDefault="00014B43" w:rsidP="00014B43">
          <w:pPr>
            <w:pStyle w:val="TtuloTDC"/>
            <w:jc w:val="center"/>
            <w:rPr>
              <w:rFonts w:ascii="Arial" w:hAnsi="Arial" w:cs="Arial"/>
              <w:color w:val="auto"/>
            </w:rPr>
          </w:pPr>
          <w:r w:rsidRPr="00014B43">
            <w:rPr>
              <w:rFonts w:ascii="Arial" w:hAnsi="Arial" w:cs="Arial"/>
              <w:color w:val="auto"/>
            </w:rPr>
            <w:t>INDICE</w:t>
          </w:r>
        </w:p>
        <w:p w14:paraId="04213044" w14:textId="09216047" w:rsidR="00414074" w:rsidRDefault="00414074" w:rsidP="00414074">
          <w:pPr>
            <w:rPr>
              <w:lang w:val="es-ES"/>
            </w:rPr>
          </w:pPr>
        </w:p>
        <w:p w14:paraId="60773086" w14:textId="77777777" w:rsidR="00414074" w:rsidRPr="00414074" w:rsidRDefault="00414074" w:rsidP="00414074">
          <w:pPr>
            <w:rPr>
              <w:lang w:val="es-ES"/>
            </w:rPr>
          </w:pPr>
        </w:p>
        <w:p w14:paraId="6C151424" w14:textId="78E7CFDD" w:rsidR="00523656" w:rsidRDefault="00796614">
          <w:pPr>
            <w:pStyle w:val="TDC3"/>
            <w:tabs>
              <w:tab w:val="right" w:leader="dot" w:pos="9061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54083" w:history="1">
            <w:r w:rsidR="00523656" w:rsidRPr="002D77BB">
              <w:rPr>
                <w:rStyle w:val="Hipervnculo"/>
                <w:rFonts w:ascii="Arial" w:hAnsi="Arial" w:cs="Arial"/>
                <w:noProof/>
              </w:rPr>
              <w:t>TRABAJO PRACTICO N.º 1 - Programación en C++</w:t>
            </w:r>
            <w:r w:rsidR="00523656">
              <w:rPr>
                <w:noProof/>
                <w:webHidden/>
              </w:rPr>
              <w:tab/>
            </w:r>
            <w:r w:rsidR="00523656">
              <w:rPr>
                <w:noProof/>
                <w:webHidden/>
              </w:rPr>
              <w:fldChar w:fldCharType="begin"/>
            </w:r>
            <w:r w:rsidR="00523656">
              <w:rPr>
                <w:noProof/>
                <w:webHidden/>
              </w:rPr>
              <w:instrText xml:space="preserve"> PAGEREF _Toc515254083 \h </w:instrText>
            </w:r>
            <w:r w:rsidR="00523656">
              <w:rPr>
                <w:noProof/>
                <w:webHidden/>
              </w:rPr>
            </w:r>
            <w:r w:rsidR="00523656">
              <w:rPr>
                <w:noProof/>
                <w:webHidden/>
              </w:rPr>
              <w:fldChar w:fldCharType="separate"/>
            </w:r>
            <w:r w:rsidR="00523656">
              <w:rPr>
                <w:noProof/>
                <w:webHidden/>
              </w:rPr>
              <w:t>3</w:t>
            </w:r>
            <w:r w:rsidR="00523656">
              <w:rPr>
                <w:noProof/>
                <w:webHidden/>
              </w:rPr>
              <w:fldChar w:fldCharType="end"/>
            </w:r>
          </w:hyperlink>
        </w:p>
        <w:p w14:paraId="7FB29F89" w14:textId="4F0A3FCD" w:rsidR="00523656" w:rsidRDefault="00523656">
          <w:pPr>
            <w:pStyle w:val="TDC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515254084" w:history="1">
            <w:r w:rsidRPr="002D77BB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2D77BB">
              <w:rPr>
                <w:rStyle w:val="Hipervnculo"/>
                <w:rFonts w:ascii="Arial" w:hAnsi="Arial" w:cs="Arial"/>
                <w:noProof/>
              </w:rPr>
              <w:t>Objetivos de aprendizaje.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F51B8" w14:textId="5A7A1D5D" w:rsidR="00523656" w:rsidRDefault="00523656">
          <w:pPr>
            <w:pStyle w:val="TDC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515254085" w:history="1">
            <w:r w:rsidRPr="002D77BB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2D77BB">
              <w:rPr>
                <w:rStyle w:val="Hipervnculo"/>
                <w:rFonts w:ascii="Arial" w:hAnsi="Arial" w:cs="Arial"/>
                <w:noProof/>
              </w:rPr>
              <w:t>Unidad temática que incluye este trabajo práctico.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EB891" w14:textId="23EE3105" w:rsidR="00523656" w:rsidRDefault="00523656">
          <w:pPr>
            <w:pStyle w:val="TDC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515254086" w:history="1">
            <w:r w:rsidRPr="002D77BB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2D77BB">
              <w:rPr>
                <w:rStyle w:val="Hipervnculo"/>
                <w:rFonts w:ascii="Arial" w:hAnsi="Arial" w:cs="Arial"/>
                <w:noProof/>
              </w:rPr>
              <w:t>Consignas para desarrollar en el trabajo práctico.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B596A" w14:textId="5B19635B" w:rsidR="00523656" w:rsidRDefault="00523656">
          <w:pPr>
            <w:pStyle w:val="TDC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515254087" w:history="1">
            <w:r w:rsidRPr="002D77BB">
              <w:rPr>
                <w:rStyle w:val="Hipervnculo"/>
                <w:rFonts w:ascii="Arial" w:hAnsi="Arial" w:cs="Arial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2D77BB">
              <w:rPr>
                <w:rStyle w:val="Hipervnculo"/>
                <w:rFonts w:ascii="Arial" w:hAnsi="Arial" w:cs="Arial"/>
                <w:noProof/>
              </w:rPr>
              <w:t>Estructuras secuenciales, de bifurcación y repetitivas.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1ED9B" w14:textId="4CAE33E7" w:rsidR="00523656" w:rsidRDefault="00523656">
          <w:pPr>
            <w:pStyle w:val="TDC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515254088" w:history="1">
            <w:r w:rsidRPr="002D77BB">
              <w:rPr>
                <w:rStyle w:val="Hipervnculo"/>
                <w:rFonts w:ascii="Arial" w:hAnsi="Arial" w:cs="Arial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2D77BB">
              <w:rPr>
                <w:rStyle w:val="Hipervnculo"/>
                <w:rFonts w:ascii="Arial" w:hAnsi="Arial" w:cs="Arial"/>
                <w:noProof/>
              </w:rPr>
              <w:t>Funciones.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532B1" w14:textId="3464CB7D" w:rsidR="00523656" w:rsidRDefault="00523656">
          <w:pPr>
            <w:pStyle w:val="TDC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515254089" w:history="1">
            <w:r w:rsidRPr="002D77BB">
              <w:rPr>
                <w:rStyle w:val="Hipervnculo"/>
                <w:rFonts w:ascii="Arial" w:hAnsi="Arial" w:cs="Arial"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2D77BB">
              <w:rPr>
                <w:rStyle w:val="Hipervnculo"/>
                <w:rFonts w:ascii="Arial" w:hAnsi="Arial" w:cs="Arial"/>
                <w:noProof/>
              </w:rPr>
              <w:t>Arreglos.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692E8" w14:textId="6F5481F1" w:rsidR="00523656" w:rsidRDefault="00523656">
          <w:pPr>
            <w:pStyle w:val="TDC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515254090" w:history="1">
            <w:r w:rsidRPr="002D77BB">
              <w:rPr>
                <w:rStyle w:val="Hipervnculo"/>
                <w:rFonts w:ascii="Arial" w:hAnsi="Arial" w:cs="Arial"/>
                <w:noProof/>
              </w:rPr>
              <w:t>IV.</w:t>
            </w:r>
            <w:r>
              <w:rPr>
                <w:rFonts w:cstheme="minorBidi"/>
                <w:noProof/>
              </w:rPr>
              <w:tab/>
            </w:r>
            <w:r w:rsidRPr="002D77BB">
              <w:rPr>
                <w:rStyle w:val="Hipervnculo"/>
                <w:rFonts w:ascii="Arial" w:hAnsi="Arial" w:cs="Arial"/>
                <w:noProof/>
              </w:rPr>
              <w:t>Estructuras.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EA99F" w14:textId="43A83044" w:rsidR="00523656" w:rsidRDefault="00523656">
          <w:pPr>
            <w:pStyle w:val="TDC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515254091" w:history="1">
            <w:r w:rsidRPr="002D77BB">
              <w:rPr>
                <w:rStyle w:val="Hipervnculo"/>
                <w:rFonts w:ascii="Arial" w:hAnsi="Arial" w:cs="Arial"/>
                <w:noProof/>
              </w:rPr>
              <w:t>TRABAJO PRACTICO N.º 2 - Punteros.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DFC58" w14:textId="074D57E9" w:rsidR="00523656" w:rsidRDefault="00523656">
          <w:pPr>
            <w:pStyle w:val="TDC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515254092" w:history="1">
            <w:r w:rsidRPr="002D77BB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2D77BB">
              <w:rPr>
                <w:rStyle w:val="Hipervnculo"/>
                <w:rFonts w:ascii="Arial" w:hAnsi="Arial" w:cs="Arial"/>
                <w:noProof/>
              </w:rPr>
              <w:t>Objetivos de aprendizaje.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6B606" w14:textId="23159E1D" w:rsidR="00523656" w:rsidRDefault="00523656">
          <w:pPr>
            <w:pStyle w:val="TDC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515254093" w:history="1">
            <w:r w:rsidRPr="002D77BB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2D77BB">
              <w:rPr>
                <w:rStyle w:val="Hipervnculo"/>
                <w:rFonts w:ascii="Arial" w:hAnsi="Arial" w:cs="Arial"/>
                <w:noProof/>
              </w:rPr>
              <w:t>Unidad temática que incluye este trabajo práctico.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20043" w14:textId="54C980B4" w:rsidR="00523656" w:rsidRDefault="00523656">
          <w:pPr>
            <w:pStyle w:val="TDC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515254094" w:history="1">
            <w:r w:rsidRPr="002D77BB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2D77BB">
              <w:rPr>
                <w:rStyle w:val="Hipervnculo"/>
                <w:rFonts w:ascii="Arial" w:hAnsi="Arial" w:cs="Arial"/>
                <w:noProof/>
              </w:rPr>
              <w:t>Consignas para desarrollar en el trabajo práctico.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0DC64" w14:textId="0CDB7A51" w:rsidR="00523656" w:rsidRDefault="00523656">
          <w:pPr>
            <w:pStyle w:val="TDC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515254095" w:history="1">
            <w:r w:rsidRPr="002D77BB">
              <w:rPr>
                <w:rStyle w:val="Hipervnculo"/>
                <w:rFonts w:ascii="Arial" w:hAnsi="Arial" w:cs="Arial"/>
                <w:noProof/>
              </w:rPr>
              <w:t>TRABAJO PRACTICO N.º 3 – Clases y Herencia.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397D6" w14:textId="19E9A10B" w:rsidR="00523656" w:rsidRDefault="00523656">
          <w:pPr>
            <w:pStyle w:val="TDC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515254096" w:history="1">
            <w:r w:rsidRPr="002D77BB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2D77BB">
              <w:rPr>
                <w:rStyle w:val="Hipervnculo"/>
                <w:rFonts w:ascii="Arial" w:hAnsi="Arial" w:cs="Arial"/>
                <w:noProof/>
              </w:rPr>
              <w:t>Objetivos de aprendizaje.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4A65D" w14:textId="350F6FB9" w:rsidR="00523656" w:rsidRDefault="00523656">
          <w:pPr>
            <w:pStyle w:val="TDC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515254097" w:history="1">
            <w:r w:rsidRPr="002D77BB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2D77BB">
              <w:rPr>
                <w:rStyle w:val="Hipervnculo"/>
                <w:rFonts w:ascii="Arial" w:hAnsi="Arial" w:cs="Arial"/>
                <w:noProof/>
              </w:rPr>
              <w:t>Unidad temática que incluye este trabajo práctico.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F0B69" w14:textId="2F80F2BE" w:rsidR="00523656" w:rsidRDefault="00523656">
          <w:pPr>
            <w:pStyle w:val="TDC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515254098" w:history="1">
            <w:r w:rsidRPr="002D77BB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2D77BB">
              <w:rPr>
                <w:rStyle w:val="Hipervnculo"/>
                <w:rFonts w:ascii="Arial" w:hAnsi="Arial" w:cs="Arial"/>
                <w:noProof/>
              </w:rPr>
              <w:t>Consignas para desarrollar en el trabajo práctico.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59BE1" w14:textId="754356AB" w:rsidR="00523656" w:rsidRDefault="00523656">
          <w:pPr>
            <w:pStyle w:val="TDC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515254099" w:history="1">
            <w:r w:rsidRPr="002D77BB">
              <w:rPr>
                <w:rStyle w:val="Hipervnculo"/>
                <w:rFonts w:ascii="Arial" w:hAnsi="Arial" w:cs="Arial"/>
                <w:noProof/>
              </w:rPr>
              <w:t>TRABAJO PRACTICO N.º 4 – Archivos y Manejo de 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9CD53" w14:textId="1DE82542" w:rsidR="00523656" w:rsidRDefault="00523656">
          <w:pPr>
            <w:pStyle w:val="TDC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515254100" w:history="1">
            <w:r w:rsidRPr="002D77BB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2D77BB">
              <w:rPr>
                <w:rStyle w:val="Hipervnculo"/>
                <w:rFonts w:ascii="Arial" w:hAnsi="Arial" w:cs="Arial"/>
                <w:noProof/>
              </w:rPr>
              <w:t>Objetivos de aprendizaje.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6A0AC" w14:textId="3DF3612A" w:rsidR="00523656" w:rsidRDefault="00523656">
          <w:pPr>
            <w:pStyle w:val="TDC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515254101" w:history="1">
            <w:r w:rsidRPr="002D77BB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2D77BB">
              <w:rPr>
                <w:rStyle w:val="Hipervnculo"/>
                <w:rFonts w:ascii="Arial" w:hAnsi="Arial" w:cs="Arial"/>
                <w:noProof/>
              </w:rPr>
              <w:t>Unidad temática que incluye este trabajo práctico.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ED72D" w14:textId="7D06CEB7" w:rsidR="00523656" w:rsidRDefault="00523656">
          <w:pPr>
            <w:pStyle w:val="TDC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515254102" w:history="1">
            <w:r w:rsidRPr="002D77BB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2D77BB">
              <w:rPr>
                <w:rStyle w:val="Hipervnculo"/>
                <w:rFonts w:ascii="Arial" w:hAnsi="Arial" w:cs="Arial"/>
                <w:noProof/>
              </w:rPr>
              <w:t>Consignas para desarrollar en el trabajo práctico.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1BA60" w14:textId="24FC77CA" w:rsidR="00523656" w:rsidRDefault="00523656">
          <w:pPr>
            <w:pStyle w:val="TDC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515254103" w:history="1">
            <w:r w:rsidRPr="002D77BB">
              <w:rPr>
                <w:rStyle w:val="Hipervnculo"/>
                <w:rFonts w:ascii="Arial" w:hAnsi="Arial" w:cs="Arial"/>
                <w:noProof/>
              </w:rPr>
              <w:t>TRABAJO PRACTICO EVALUABLE.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3FD4E" w14:textId="4D525F0B" w:rsidR="009E1B31" w:rsidRDefault="00796614" w:rsidP="00FC50EA">
          <w:r>
            <w:rPr>
              <w:b/>
              <w:bCs/>
            </w:rPr>
            <w:fldChar w:fldCharType="end"/>
          </w:r>
        </w:p>
      </w:sdtContent>
    </w:sdt>
    <w:p w14:paraId="468BA3EB" w14:textId="77777777" w:rsidR="009E1B31" w:rsidRDefault="009E1B31">
      <w:pPr>
        <w:rPr>
          <w:sz w:val="24"/>
          <w:lang w:val="es-ES"/>
        </w:rPr>
      </w:pPr>
      <w:r>
        <w:br w:type="page"/>
      </w:r>
    </w:p>
    <w:p w14:paraId="284FFBDB" w14:textId="77777777" w:rsidR="00883EB8" w:rsidRDefault="00883EB8" w:rsidP="00FC50EA"/>
    <w:p w14:paraId="71EA525D" w14:textId="5FB7C6BC" w:rsidR="00E53AD0" w:rsidRPr="00652C30" w:rsidRDefault="00E53AD0">
      <w:pPr>
        <w:pStyle w:val="Ttulo3"/>
        <w:rPr>
          <w:rFonts w:ascii="Arial" w:hAnsi="Arial" w:cs="Arial"/>
          <w:sz w:val="28"/>
          <w:szCs w:val="32"/>
        </w:rPr>
      </w:pPr>
      <w:bookmarkStart w:id="0" w:name="_Toc515254083"/>
      <w:r w:rsidRPr="00652C30">
        <w:rPr>
          <w:rFonts w:ascii="Arial" w:hAnsi="Arial" w:cs="Arial"/>
          <w:sz w:val="28"/>
          <w:szCs w:val="32"/>
        </w:rPr>
        <w:t>TRABAJO PRACTICO N.º 1 - Programación en C++</w:t>
      </w:r>
      <w:bookmarkEnd w:id="0"/>
    </w:p>
    <w:p w14:paraId="55DC9952" w14:textId="77777777" w:rsidR="00E4660F" w:rsidRPr="00E4660F" w:rsidRDefault="00E4660F" w:rsidP="00E4660F"/>
    <w:p w14:paraId="6837C2C1" w14:textId="71A17632" w:rsidR="00F8552F" w:rsidRDefault="00562501" w:rsidP="006B2ECC">
      <w:pPr>
        <w:pStyle w:val="Ttulo3"/>
        <w:numPr>
          <w:ilvl w:val="0"/>
          <w:numId w:val="30"/>
        </w:numPr>
        <w:rPr>
          <w:rFonts w:ascii="Arial" w:hAnsi="Arial" w:cs="Arial"/>
          <w:sz w:val="27"/>
          <w:szCs w:val="27"/>
        </w:rPr>
      </w:pPr>
      <w:bookmarkStart w:id="1" w:name="_Toc515254084"/>
      <w:r w:rsidRPr="00652C30">
        <w:rPr>
          <w:rFonts w:ascii="Arial" w:hAnsi="Arial" w:cs="Arial"/>
          <w:sz w:val="27"/>
          <w:szCs w:val="27"/>
        </w:rPr>
        <w:t>Ob</w:t>
      </w:r>
      <w:r w:rsidR="00B52F36" w:rsidRPr="00652C30">
        <w:rPr>
          <w:rFonts w:ascii="Arial" w:hAnsi="Arial" w:cs="Arial"/>
          <w:sz w:val="27"/>
          <w:szCs w:val="27"/>
        </w:rPr>
        <w:t>jetivos de aprendizaj</w:t>
      </w:r>
      <w:r w:rsidR="009A02E8" w:rsidRPr="00652C30">
        <w:rPr>
          <w:rFonts w:ascii="Arial" w:hAnsi="Arial" w:cs="Arial"/>
          <w:sz w:val="27"/>
          <w:szCs w:val="27"/>
        </w:rPr>
        <w:t>e.</w:t>
      </w:r>
      <w:bookmarkEnd w:id="1"/>
    </w:p>
    <w:p w14:paraId="5A403D59" w14:textId="6C25D6EB" w:rsidR="00A80318" w:rsidRDefault="00A80318" w:rsidP="00A80318"/>
    <w:p w14:paraId="02B2EDC9" w14:textId="083BDAFE" w:rsidR="002D7A81" w:rsidRPr="00BB30FD" w:rsidRDefault="00BB30FD" w:rsidP="00BB30FD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BB30FD">
        <w:rPr>
          <w:rFonts w:ascii="Arial" w:hAnsi="Arial" w:cs="Arial"/>
          <w:sz w:val="24"/>
          <w:szCs w:val="24"/>
        </w:rPr>
        <w:t>Repasar los conceptos de programación ya adquiridos en asignaturas anteriores.</w:t>
      </w:r>
    </w:p>
    <w:p w14:paraId="7B4CE830" w14:textId="29BF7334" w:rsidR="00BB30FD" w:rsidRPr="00BB30FD" w:rsidRDefault="00BB30FD" w:rsidP="00BB30FD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BB30FD">
        <w:rPr>
          <w:rFonts w:ascii="Arial" w:hAnsi="Arial" w:cs="Arial"/>
          <w:sz w:val="24"/>
          <w:szCs w:val="24"/>
        </w:rPr>
        <w:t>Adquirir habilidad en la resolución de problemas y optimización del código.</w:t>
      </w:r>
    </w:p>
    <w:p w14:paraId="1257F289" w14:textId="77777777" w:rsidR="002D7A81" w:rsidRPr="00A80318" w:rsidRDefault="002D7A81" w:rsidP="00A80318"/>
    <w:p w14:paraId="0AA6FEDF" w14:textId="13ADF636" w:rsidR="004E674A" w:rsidRDefault="009A02E8" w:rsidP="006B2ECC">
      <w:pPr>
        <w:pStyle w:val="Ttulo3"/>
        <w:numPr>
          <w:ilvl w:val="0"/>
          <w:numId w:val="30"/>
        </w:numPr>
        <w:rPr>
          <w:rFonts w:ascii="Arial" w:hAnsi="Arial" w:cs="Arial"/>
          <w:sz w:val="27"/>
          <w:szCs w:val="27"/>
        </w:rPr>
      </w:pPr>
      <w:bookmarkStart w:id="2" w:name="_Toc515254085"/>
      <w:r w:rsidRPr="00652C30">
        <w:rPr>
          <w:rFonts w:ascii="Arial" w:hAnsi="Arial" w:cs="Arial"/>
          <w:sz w:val="27"/>
          <w:szCs w:val="27"/>
        </w:rPr>
        <w:t>Unidad temática que incluye este trabajo pr</w:t>
      </w:r>
      <w:r w:rsidR="00573BA3" w:rsidRPr="00652C30">
        <w:rPr>
          <w:rFonts w:ascii="Arial" w:hAnsi="Arial" w:cs="Arial"/>
          <w:sz w:val="27"/>
          <w:szCs w:val="27"/>
        </w:rPr>
        <w:t>á</w:t>
      </w:r>
      <w:r w:rsidRPr="00652C30">
        <w:rPr>
          <w:rFonts w:ascii="Arial" w:hAnsi="Arial" w:cs="Arial"/>
          <w:sz w:val="27"/>
          <w:szCs w:val="27"/>
        </w:rPr>
        <w:t>ctic</w:t>
      </w:r>
      <w:r w:rsidR="004E674A" w:rsidRPr="00652C30">
        <w:rPr>
          <w:rFonts w:ascii="Arial" w:hAnsi="Arial" w:cs="Arial"/>
          <w:sz w:val="27"/>
          <w:szCs w:val="27"/>
        </w:rPr>
        <w:t>o</w:t>
      </w:r>
      <w:r w:rsidR="00573BA3" w:rsidRPr="00652C30">
        <w:rPr>
          <w:rFonts w:ascii="Arial" w:hAnsi="Arial" w:cs="Arial"/>
          <w:sz w:val="27"/>
          <w:szCs w:val="27"/>
        </w:rPr>
        <w:t>.</w:t>
      </w:r>
      <w:bookmarkEnd w:id="2"/>
    </w:p>
    <w:p w14:paraId="13CB28B9" w14:textId="7EEF51B0" w:rsidR="007F3954" w:rsidRDefault="007F3954" w:rsidP="007F3954"/>
    <w:p w14:paraId="3E1DCAD1" w14:textId="333DA3B4" w:rsidR="007F3954" w:rsidRPr="007F3954" w:rsidRDefault="007F3954" w:rsidP="007F3954">
      <w:pPr>
        <w:rPr>
          <w:rFonts w:ascii="Arial" w:hAnsi="Arial" w:cs="Arial"/>
          <w:sz w:val="24"/>
          <w:szCs w:val="24"/>
        </w:rPr>
      </w:pPr>
      <w:r w:rsidRPr="007F3954">
        <w:rPr>
          <w:rFonts w:ascii="Arial" w:hAnsi="Arial" w:cs="Arial"/>
          <w:sz w:val="24"/>
          <w:szCs w:val="24"/>
        </w:rPr>
        <w:t>Este trabajo práctico corresponde a la Unidad 1 de la programación de la asignatura.</w:t>
      </w:r>
    </w:p>
    <w:p w14:paraId="57367743" w14:textId="77777777" w:rsidR="007F3954" w:rsidRPr="007F3954" w:rsidRDefault="007F3954" w:rsidP="007F3954"/>
    <w:p w14:paraId="5B8FEE28" w14:textId="364F49AD" w:rsidR="002E35DB" w:rsidRPr="00652C30" w:rsidRDefault="004E674A" w:rsidP="00F14843">
      <w:pPr>
        <w:pStyle w:val="Ttulo3"/>
        <w:numPr>
          <w:ilvl w:val="0"/>
          <w:numId w:val="30"/>
        </w:numPr>
        <w:rPr>
          <w:rFonts w:ascii="Arial" w:hAnsi="Arial" w:cs="Arial"/>
          <w:sz w:val="27"/>
          <w:szCs w:val="27"/>
        </w:rPr>
      </w:pPr>
      <w:bookmarkStart w:id="3" w:name="_Toc515254086"/>
      <w:r w:rsidRPr="00652C30">
        <w:rPr>
          <w:rFonts w:ascii="Arial" w:hAnsi="Arial" w:cs="Arial"/>
          <w:sz w:val="27"/>
          <w:szCs w:val="27"/>
        </w:rPr>
        <w:t>Consignas para desarrollar en el trabajo práctico</w:t>
      </w:r>
      <w:r w:rsidR="00573BA3" w:rsidRPr="00652C30">
        <w:rPr>
          <w:rFonts w:ascii="Arial" w:hAnsi="Arial" w:cs="Arial"/>
          <w:sz w:val="27"/>
          <w:szCs w:val="27"/>
        </w:rPr>
        <w:t>.</w:t>
      </w:r>
      <w:bookmarkEnd w:id="3"/>
    </w:p>
    <w:p w14:paraId="1ACA4013" w14:textId="77777777" w:rsidR="002E35DB" w:rsidRPr="002E35DB" w:rsidRDefault="002E35DB" w:rsidP="002E35DB"/>
    <w:p w14:paraId="46E3F290" w14:textId="7EEAA008" w:rsidR="00702ECC" w:rsidRDefault="00543E79" w:rsidP="00702ECC">
      <w:pPr>
        <w:pStyle w:val="Ttulo3"/>
        <w:numPr>
          <w:ilvl w:val="0"/>
          <w:numId w:val="31"/>
        </w:numPr>
        <w:rPr>
          <w:rFonts w:ascii="Arial" w:hAnsi="Arial" w:cs="Arial"/>
        </w:rPr>
      </w:pPr>
      <w:bookmarkStart w:id="4" w:name="_Toc515254087"/>
      <w:r w:rsidRPr="00702ECC">
        <w:rPr>
          <w:rFonts w:ascii="Arial" w:hAnsi="Arial" w:cs="Arial"/>
        </w:rPr>
        <w:t>Estructuras secuenciales, de bifurcación y repetitivas.</w:t>
      </w:r>
      <w:bookmarkEnd w:id="4"/>
    </w:p>
    <w:p w14:paraId="0A0A5150" w14:textId="48DE2E06" w:rsidR="00A37E5B" w:rsidRDefault="00A37E5B" w:rsidP="00A37E5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634"/>
      </w:tblGrid>
      <w:tr w:rsidR="00210552" w:rsidRPr="00210552" w14:paraId="17C0AC0A" w14:textId="77777777" w:rsidTr="0021055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742F6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210552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/*</w:t>
            </w:r>
          </w:p>
        </w:tc>
      </w:tr>
      <w:tr w:rsidR="00210552" w:rsidRPr="00210552" w14:paraId="7E7F7BA4" w14:textId="77777777" w:rsidTr="002105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4B8D9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44608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b/>
                <w:color w:val="24292E"/>
                <w:sz w:val="18"/>
                <w:szCs w:val="18"/>
                <w:lang w:val="es-ES"/>
              </w:rPr>
            </w:pPr>
            <w:r w:rsidRPr="00523656">
              <w:rPr>
                <w:rFonts w:ascii="Consolas" w:hAnsi="Consolas" w:cs="Segoe UI"/>
                <w:b/>
                <w:color w:val="6A737D"/>
                <w:sz w:val="18"/>
                <w:szCs w:val="18"/>
                <w:lang w:val="es-ES"/>
              </w:rPr>
              <w:t>TP1-I-01:</w:t>
            </w:r>
          </w:p>
        </w:tc>
      </w:tr>
      <w:tr w:rsidR="00210552" w:rsidRPr="00210552" w14:paraId="2D965B95" w14:textId="77777777" w:rsidTr="002105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74181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8E6AD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210552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Dada una medida de tiempo expresada en horas, minutos y segundos</w:t>
            </w:r>
          </w:p>
        </w:tc>
      </w:tr>
      <w:tr w:rsidR="00210552" w:rsidRPr="00210552" w14:paraId="68C335C4" w14:textId="77777777" w:rsidTr="002105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429B5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10900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210552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 xml:space="preserve">con valores arbitrarios, obtenga un programa que transforme </w:t>
            </w:r>
          </w:p>
        </w:tc>
      </w:tr>
      <w:tr w:rsidR="00210552" w:rsidRPr="00210552" w14:paraId="4281ABD9" w14:textId="77777777" w:rsidTr="002105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28835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0113A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210552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 xml:space="preserve">dicha medida en una expresión correcta. </w:t>
            </w:r>
          </w:p>
        </w:tc>
      </w:tr>
      <w:tr w:rsidR="00210552" w:rsidRPr="00210552" w14:paraId="68706A81" w14:textId="77777777" w:rsidTr="002105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A6C24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35F6B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210552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 xml:space="preserve">Por ejemplo, dada la medida 3h 118m 195s, el programa deberá </w:t>
            </w:r>
          </w:p>
        </w:tc>
      </w:tr>
      <w:tr w:rsidR="00210552" w:rsidRPr="00210552" w14:paraId="5FEB7521" w14:textId="77777777" w:rsidTr="002105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2C083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03FC6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210552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obtener como resultado 5h 1m 15s.</w:t>
            </w:r>
          </w:p>
        </w:tc>
      </w:tr>
      <w:tr w:rsidR="00210552" w:rsidRPr="00210552" w14:paraId="562EE0E7" w14:textId="77777777" w:rsidTr="002105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969E6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08083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210552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*/</w:t>
            </w:r>
          </w:p>
        </w:tc>
      </w:tr>
      <w:tr w:rsidR="00210552" w:rsidRPr="00210552" w14:paraId="2E2F0508" w14:textId="77777777" w:rsidTr="002105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6EA6A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BBEF2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  <w:p w14:paraId="0DA92CF9" w14:textId="77777777" w:rsidR="00210552" w:rsidRPr="00210552" w:rsidRDefault="00210552" w:rsidP="00210552">
            <w:pPr>
              <w:spacing w:line="300" w:lineRule="atLeast"/>
              <w:jc w:val="right"/>
              <w:rPr>
                <w:lang w:val="es-ES"/>
              </w:rPr>
            </w:pPr>
          </w:p>
        </w:tc>
      </w:tr>
      <w:tr w:rsidR="00210552" w:rsidRPr="00210552" w14:paraId="7B4D410E" w14:textId="77777777" w:rsidTr="002105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0BCB3" w14:textId="77777777" w:rsidR="00210552" w:rsidRPr="00210552" w:rsidRDefault="00210552" w:rsidP="00210552">
            <w:pPr>
              <w:spacing w:line="300" w:lineRule="atLeast"/>
              <w:rPr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41318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#</w:t>
            </w:r>
            <w:proofErr w:type="spellStart"/>
            <w:r w:rsidRPr="00210552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include</w:t>
            </w:r>
            <w:proofErr w:type="spellEnd"/>
            <w:r w:rsidRPr="00210552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&lt;iostream&gt;</w:t>
            </w:r>
          </w:p>
        </w:tc>
      </w:tr>
      <w:tr w:rsidR="00210552" w:rsidRPr="00210552" w14:paraId="7B0D20F5" w14:textId="77777777" w:rsidTr="002105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59EE9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E2EFC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#</w:t>
            </w:r>
            <w:proofErr w:type="spellStart"/>
            <w:r w:rsidRPr="00210552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include</w:t>
            </w:r>
            <w:proofErr w:type="spellEnd"/>
            <w:r w:rsidRPr="00210552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&lt;</w:t>
            </w:r>
            <w:proofErr w:type="spellStart"/>
            <w:r w:rsidRPr="00210552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conio.h</w:t>
            </w:r>
            <w:proofErr w:type="spellEnd"/>
            <w:r w:rsidRPr="00210552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&gt;</w:t>
            </w:r>
          </w:p>
        </w:tc>
      </w:tr>
      <w:tr w:rsidR="00210552" w:rsidRPr="00210552" w14:paraId="5B4CE806" w14:textId="77777777" w:rsidTr="002105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645AD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BC7CE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proofErr w:type="spellStart"/>
            <w:r w:rsidRPr="00210552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using</w:t>
            </w:r>
            <w:proofErr w:type="spellEnd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210552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namespace</w:t>
            </w:r>
            <w:proofErr w:type="spellEnd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210552">
              <w:rPr>
                <w:rFonts w:ascii="Consolas" w:hAnsi="Consolas" w:cs="Segoe UI"/>
                <w:color w:val="6F42C1"/>
                <w:sz w:val="18"/>
                <w:szCs w:val="18"/>
                <w:lang w:val="es-ES"/>
              </w:rPr>
              <w:t>std</w:t>
            </w:r>
            <w:proofErr w:type="spellEnd"/>
            <w:r w:rsidRPr="00210552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;</w:t>
            </w:r>
          </w:p>
        </w:tc>
      </w:tr>
      <w:tr w:rsidR="00210552" w:rsidRPr="00210552" w14:paraId="1CF87AC7" w14:textId="77777777" w:rsidTr="002105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E253E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7870E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  <w:p w14:paraId="2C24DB29" w14:textId="77777777" w:rsidR="00210552" w:rsidRPr="00210552" w:rsidRDefault="00210552" w:rsidP="00210552">
            <w:pPr>
              <w:spacing w:line="300" w:lineRule="atLeast"/>
              <w:jc w:val="right"/>
              <w:rPr>
                <w:lang w:val="es-ES"/>
              </w:rPr>
            </w:pPr>
          </w:p>
        </w:tc>
      </w:tr>
      <w:tr w:rsidR="00210552" w:rsidRPr="00210552" w14:paraId="754B9CF8" w14:textId="77777777" w:rsidTr="002105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AF7B1" w14:textId="77777777" w:rsidR="00210552" w:rsidRPr="00210552" w:rsidRDefault="00210552" w:rsidP="00210552">
            <w:pPr>
              <w:spacing w:line="300" w:lineRule="atLeast"/>
              <w:rPr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CFB26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proofErr w:type="spellStart"/>
            <w:r w:rsidRPr="00210552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int</w:t>
            </w:r>
            <w:proofErr w:type="spellEnd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proofErr w:type="spellStart"/>
            <w:proofErr w:type="gramStart"/>
            <w:r w:rsidRPr="00210552">
              <w:rPr>
                <w:rFonts w:ascii="Consolas" w:hAnsi="Consolas" w:cs="Segoe UI"/>
                <w:color w:val="6F42C1"/>
                <w:sz w:val="18"/>
                <w:szCs w:val="18"/>
                <w:lang w:val="es-ES"/>
              </w:rPr>
              <w:t>main</w:t>
            </w:r>
            <w:proofErr w:type="spellEnd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gramEnd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){</w:t>
            </w:r>
          </w:p>
        </w:tc>
      </w:tr>
      <w:tr w:rsidR="00210552" w:rsidRPr="00210552" w14:paraId="42717858" w14:textId="77777777" w:rsidTr="002105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1D0D3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51CDF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210552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int</w:t>
            </w:r>
            <w:proofErr w:type="spellEnd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proofErr w:type="spellStart"/>
            <w:proofErr w:type="gramStart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h,m</w:t>
            </w:r>
            <w:proofErr w:type="gramEnd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,s</w:t>
            </w:r>
            <w:proofErr w:type="spellEnd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210552" w:rsidRPr="00210552" w14:paraId="480C1422" w14:textId="77777777" w:rsidTr="002105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29FF0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E771B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210552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"Ingrese el tiempo "</w:t>
            </w:r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proofErr w:type="spellStart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endl</w:t>
            </w:r>
            <w:proofErr w:type="spellEnd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210552" w:rsidRPr="00210552" w14:paraId="41F53CFB" w14:textId="77777777" w:rsidTr="002105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D4794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FA979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210552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"Horas     "</w:t>
            </w:r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; </w:t>
            </w:r>
            <w:proofErr w:type="spellStart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cin</w:t>
            </w:r>
            <w:proofErr w:type="spellEnd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&gt;&gt;h;</w:t>
            </w:r>
          </w:p>
        </w:tc>
      </w:tr>
      <w:tr w:rsidR="00210552" w:rsidRPr="00210552" w14:paraId="033DBEBE" w14:textId="77777777" w:rsidTr="002105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14199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E7150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210552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"Minutos:  "</w:t>
            </w:r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; </w:t>
            </w:r>
            <w:proofErr w:type="spellStart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cin</w:t>
            </w:r>
            <w:proofErr w:type="spellEnd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&gt;&gt;m;</w:t>
            </w:r>
          </w:p>
        </w:tc>
      </w:tr>
      <w:tr w:rsidR="00210552" w:rsidRPr="00210552" w14:paraId="07F8D98C" w14:textId="77777777" w:rsidTr="002105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B26BC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9DE7A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210552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"Segundos: "</w:t>
            </w:r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; </w:t>
            </w:r>
            <w:proofErr w:type="spellStart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cin</w:t>
            </w:r>
            <w:proofErr w:type="spellEnd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&gt;&gt;s;</w:t>
            </w:r>
          </w:p>
        </w:tc>
      </w:tr>
      <w:tr w:rsidR="00210552" w:rsidRPr="00210552" w14:paraId="2BA3457C" w14:textId="77777777" w:rsidTr="002105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E80A3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9D092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>s=s+(m*</w:t>
            </w:r>
            <w:proofErr w:type="gramStart"/>
            <w:r w:rsidRPr="00210552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60</w:t>
            </w:r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)+(</w:t>
            </w:r>
            <w:proofErr w:type="gramEnd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h*</w:t>
            </w:r>
            <w:r w:rsidRPr="00210552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3600</w:t>
            </w:r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);</w:t>
            </w:r>
          </w:p>
        </w:tc>
      </w:tr>
      <w:tr w:rsidR="00210552" w:rsidRPr="00210552" w14:paraId="18D9EB66" w14:textId="77777777" w:rsidTr="002105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D74B9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3AC67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>m=s/</w:t>
            </w:r>
            <w:r w:rsidRPr="00210552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60</w:t>
            </w:r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210552" w:rsidRPr="00210552" w14:paraId="30AB1D40" w14:textId="77777777" w:rsidTr="002105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864D1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0B20A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>s=s%</w:t>
            </w:r>
            <w:r w:rsidRPr="00210552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60</w:t>
            </w:r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210552" w:rsidRPr="00210552" w14:paraId="5B819AB7" w14:textId="77777777" w:rsidTr="002105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DDE24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FE643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>h=m/</w:t>
            </w:r>
            <w:r w:rsidRPr="00210552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60</w:t>
            </w:r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210552" w:rsidRPr="00210552" w14:paraId="7D17E431" w14:textId="77777777" w:rsidTr="002105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93A6C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2EFD7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>m=m%</w:t>
            </w:r>
            <w:r w:rsidRPr="00210552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60</w:t>
            </w:r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210552" w:rsidRPr="00210552" w14:paraId="5CFCA24C" w14:textId="77777777" w:rsidTr="002105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A2AE2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BD5F9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210552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"El tiempo correctamente expresado:"</w:t>
            </w:r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proofErr w:type="spellStart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endl</w:t>
            </w:r>
            <w:proofErr w:type="spellEnd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210552" w:rsidRPr="00210552" w14:paraId="24A4561E" w14:textId="77777777" w:rsidTr="002105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B2CBA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FC3B8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&lt;&lt;h&lt;&lt;</w:t>
            </w:r>
            <w:r w:rsidRPr="00210552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"(</w:t>
            </w:r>
            <w:proofErr w:type="spellStart"/>
            <w:r w:rsidRPr="00210552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hs</w:t>
            </w:r>
            <w:proofErr w:type="spellEnd"/>
            <w:r w:rsidRPr="00210552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) "</w:t>
            </w:r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&lt;&lt;m&lt;&lt;</w:t>
            </w:r>
            <w:r w:rsidRPr="00210552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"(min) "</w:t>
            </w:r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&lt;&lt;s&lt;&lt;</w:t>
            </w:r>
            <w:r w:rsidRPr="00210552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"(</w:t>
            </w:r>
            <w:proofErr w:type="spellStart"/>
            <w:r w:rsidRPr="00210552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seg</w:t>
            </w:r>
            <w:proofErr w:type="spellEnd"/>
            <w:r w:rsidRPr="00210552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)"</w:t>
            </w:r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210552" w:rsidRPr="00210552" w14:paraId="791BC1C9" w14:textId="77777777" w:rsidTr="002105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88282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38540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proofErr w:type="gramStart"/>
            <w:r w:rsidRPr="00210552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getch</w:t>
            </w:r>
            <w:proofErr w:type="spellEnd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gramEnd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);</w:t>
            </w:r>
          </w:p>
        </w:tc>
      </w:tr>
      <w:tr w:rsidR="00210552" w:rsidRPr="00210552" w14:paraId="63237CFA" w14:textId="77777777" w:rsidTr="002105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63E8C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A4484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210552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return</w:t>
            </w:r>
            <w:proofErr w:type="spellEnd"/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r w:rsidRPr="00210552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0</w:t>
            </w:r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210552" w:rsidRPr="00210552" w14:paraId="34AA2E65" w14:textId="77777777" w:rsidTr="002105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E7AEE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EDCD3" w14:textId="77777777" w:rsidR="00210552" w:rsidRPr="00210552" w:rsidRDefault="00210552" w:rsidP="002105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210552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}</w:t>
            </w:r>
          </w:p>
        </w:tc>
      </w:tr>
    </w:tbl>
    <w:p w14:paraId="664FE443" w14:textId="73F46F60" w:rsidR="00271EE8" w:rsidRDefault="00271EE8" w:rsidP="00A37E5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62"/>
      </w:tblGrid>
      <w:tr w:rsidR="00EC1AD5" w:rsidRPr="00EC1AD5" w14:paraId="6088D641" w14:textId="77777777" w:rsidTr="00EC1AD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996BF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/*</w:t>
            </w:r>
          </w:p>
        </w:tc>
      </w:tr>
      <w:tr w:rsidR="00EC1AD5" w:rsidRPr="00EC1AD5" w14:paraId="0BA38698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076A4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47B85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b/>
                <w:color w:val="24292E"/>
                <w:sz w:val="18"/>
                <w:szCs w:val="18"/>
                <w:lang w:val="es-ES"/>
              </w:rPr>
            </w:pPr>
            <w:r w:rsidRPr="00523656">
              <w:rPr>
                <w:rFonts w:ascii="Consolas" w:hAnsi="Consolas" w:cs="Segoe UI"/>
                <w:b/>
                <w:color w:val="6A737D"/>
                <w:sz w:val="18"/>
                <w:szCs w:val="18"/>
                <w:lang w:val="es-ES"/>
              </w:rPr>
              <w:t>TP1-I-02:</w:t>
            </w:r>
          </w:p>
        </w:tc>
      </w:tr>
      <w:tr w:rsidR="00EC1AD5" w:rsidRPr="00EC1AD5" w14:paraId="02D65928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F3091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6D8C2" w14:textId="336F292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 xml:space="preserve">Dado un </w:t>
            </w:r>
            <w:r w:rsidR="00093F76" w:rsidRPr="00EC1AD5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número</w:t>
            </w:r>
            <w:r w:rsidRPr="00EC1AD5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 xml:space="preserve"> verificar:</w:t>
            </w:r>
          </w:p>
        </w:tc>
      </w:tr>
      <w:tr w:rsidR="00EC1AD5" w:rsidRPr="00EC1AD5" w14:paraId="7214E20C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6FC5D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C7BC5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- Que tenga dos dígitos</w:t>
            </w:r>
          </w:p>
        </w:tc>
      </w:tr>
      <w:tr w:rsidR="00EC1AD5" w:rsidRPr="00EC1AD5" w14:paraId="231C0B56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0CA04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2C568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- Que sus dígitos sean pares</w:t>
            </w:r>
          </w:p>
        </w:tc>
      </w:tr>
      <w:tr w:rsidR="00EC1AD5" w:rsidRPr="00EC1AD5" w14:paraId="34E343B4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BB2F2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C9314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En caso afirmativo calcular el Promedio de sus dígitos.</w:t>
            </w:r>
          </w:p>
        </w:tc>
      </w:tr>
      <w:tr w:rsidR="00EC1AD5" w:rsidRPr="00EC1AD5" w14:paraId="21429DDD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91747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EABD4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*/</w:t>
            </w:r>
          </w:p>
        </w:tc>
      </w:tr>
      <w:tr w:rsidR="00EC1AD5" w:rsidRPr="00EC1AD5" w14:paraId="44CD30EE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EE375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8AD83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  <w:p w14:paraId="6005424B" w14:textId="77777777" w:rsidR="00EC1AD5" w:rsidRPr="00EC1AD5" w:rsidRDefault="00EC1AD5" w:rsidP="00EC1AD5">
            <w:pPr>
              <w:spacing w:line="300" w:lineRule="atLeast"/>
              <w:jc w:val="right"/>
              <w:rPr>
                <w:lang w:val="es-ES"/>
              </w:rPr>
            </w:pPr>
          </w:p>
        </w:tc>
      </w:tr>
      <w:tr w:rsidR="00EC1AD5" w:rsidRPr="00EC1AD5" w14:paraId="7A5AE734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AF3B4" w14:textId="77777777" w:rsidR="00EC1AD5" w:rsidRPr="00EC1AD5" w:rsidRDefault="00EC1AD5" w:rsidP="00EC1AD5">
            <w:pPr>
              <w:spacing w:line="300" w:lineRule="atLeast"/>
              <w:rPr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400AF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#</w:t>
            </w:r>
            <w:proofErr w:type="spellStart"/>
            <w:r w:rsidRPr="00EC1AD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include</w:t>
            </w:r>
            <w:proofErr w:type="spellEnd"/>
            <w:r w:rsidRPr="00EC1AD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&lt;iostream&gt;</w:t>
            </w:r>
          </w:p>
        </w:tc>
      </w:tr>
      <w:tr w:rsidR="00EC1AD5" w:rsidRPr="00EC1AD5" w14:paraId="4157411F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4A77D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A0D27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#</w:t>
            </w:r>
            <w:proofErr w:type="spellStart"/>
            <w:r w:rsidRPr="00EC1AD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include</w:t>
            </w:r>
            <w:proofErr w:type="spellEnd"/>
            <w:r w:rsidRPr="00EC1AD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&lt;</w:t>
            </w:r>
            <w:proofErr w:type="spellStart"/>
            <w:r w:rsidRPr="00EC1AD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conio.h</w:t>
            </w:r>
            <w:proofErr w:type="spellEnd"/>
            <w:r w:rsidRPr="00EC1AD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&gt;</w:t>
            </w:r>
          </w:p>
        </w:tc>
      </w:tr>
      <w:tr w:rsidR="00EC1AD5" w:rsidRPr="00EC1AD5" w14:paraId="7F7EC14A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A25B1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4D290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proofErr w:type="spellStart"/>
            <w:r w:rsidRPr="00EC1AD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using</w:t>
            </w:r>
            <w:proofErr w:type="spell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C1AD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namespace</w:t>
            </w:r>
            <w:proofErr w:type="spell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C1AD5">
              <w:rPr>
                <w:rFonts w:ascii="Consolas" w:hAnsi="Consolas" w:cs="Segoe UI"/>
                <w:color w:val="6F42C1"/>
                <w:sz w:val="18"/>
                <w:szCs w:val="18"/>
                <w:lang w:val="es-ES"/>
              </w:rPr>
              <w:t>std</w:t>
            </w:r>
            <w:proofErr w:type="spellEnd"/>
            <w:r w:rsidRPr="00EC1AD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;</w:t>
            </w:r>
          </w:p>
        </w:tc>
      </w:tr>
      <w:tr w:rsidR="00EC1AD5" w:rsidRPr="00EC1AD5" w14:paraId="1BE6FA8F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A3210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F6528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  <w:p w14:paraId="0208851A" w14:textId="77777777" w:rsidR="00EC1AD5" w:rsidRPr="00EC1AD5" w:rsidRDefault="00EC1AD5" w:rsidP="00EC1AD5">
            <w:pPr>
              <w:spacing w:line="300" w:lineRule="atLeast"/>
              <w:jc w:val="right"/>
              <w:rPr>
                <w:lang w:val="es-ES"/>
              </w:rPr>
            </w:pPr>
          </w:p>
        </w:tc>
      </w:tr>
      <w:tr w:rsidR="00EC1AD5" w:rsidRPr="00EC1AD5" w14:paraId="05943286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6F7B4" w14:textId="77777777" w:rsidR="00EC1AD5" w:rsidRPr="00EC1AD5" w:rsidRDefault="00EC1AD5" w:rsidP="00EC1AD5">
            <w:pPr>
              <w:spacing w:line="300" w:lineRule="atLeast"/>
              <w:rPr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95DE6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proofErr w:type="spellStart"/>
            <w:r w:rsidRPr="00EC1AD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int</w:t>
            </w:r>
            <w:proofErr w:type="spell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proofErr w:type="spellStart"/>
            <w:proofErr w:type="gramStart"/>
            <w:r w:rsidRPr="00EC1AD5">
              <w:rPr>
                <w:rFonts w:ascii="Consolas" w:hAnsi="Consolas" w:cs="Segoe UI"/>
                <w:color w:val="6F42C1"/>
                <w:sz w:val="18"/>
                <w:szCs w:val="18"/>
                <w:lang w:val="es-ES"/>
              </w:rPr>
              <w:t>main</w:t>
            </w:r>
            <w:proofErr w:type="spell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gram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){</w:t>
            </w:r>
          </w:p>
        </w:tc>
      </w:tr>
      <w:tr w:rsidR="00EC1AD5" w:rsidRPr="00EC1AD5" w14:paraId="1597B341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2FCCC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8E7D6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  <w:p w14:paraId="3832F2C1" w14:textId="77777777" w:rsidR="00EC1AD5" w:rsidRPr="00EC1AD5" w:rsidRDefault="00EC1AD5" w:rsidP="00EC1AD5">
            <w:pPr>
              <w:spacing w:line="300" w:lineRule="atLeast"/>
              <w:jc w:val="right"/>
              <w:rPr>
                <w:lang w:val="es-ES"/>
              </w:rPr>
            </w:pPr>
          </w:p>
        </w:tc>
      </w:tr>
      <w:tr w:rsidR="00EC1AD5" w:rsidRPr="00EC1AD5" w14:paraId="4AD4145D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46F9E" w14:textId="77777777" w:rsidR="00EC1AD5" w:rsidRPr="00EC1AD5" w:rsidRDefault="00EC1AD5" w:rsidP="00EC1AD5">
            <w:pPr>
              <w:spacing w:line="300" w:lineRule="atLeast"/>
              <w:rPr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B0AA4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EC1AD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int</w:t>
            </w:r>
            <w:proofErr w:type="spell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numero;</w:t>
            </w:r>
          </w:p>
        </w:tc>
      </w:tr>
      <w:tr w:rsidR="00EC1AD5" w:rsidRPr="00EC1AD5" w14:paraId="0B3ACE13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E0502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2F3AC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EC1AD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int</w:t>
            </w:r>
            <w:proofErr w:type="spell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decena = </w:t>
            </w:r>
            <w:r w:rsidRPr="00EC1AD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0</w:t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EC1AD5" w:rsidRPr="00EC1AD5" w14:paraId="490003E4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07868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80EE4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EC1AD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int</w:t>
            </w:r>
            <w:proofErr w:type="spell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unidad = </w:t>
            </w:r>
            <w:r w:rsidRPr="00EC1AD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0</w:t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EC1AD5" w:rsidRPr="00EC1AD5" w14:paraId="6C551B4C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20B1C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0FD61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EC1AD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float</w:t>
            </w:r>
            <w:proofErr w:type="spell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promedio = </w:t>
            </w:r>
            <w:r w:rsidRPr="00EC1AD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0.0</w:t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EC1AD5" w:rsidRPr="00EC1AD5" w14:paraId="58B643DC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52122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4C5D5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</w:p>
        </w:tc>
      </w:tr>
      <w:tr w:rsidR="00EC1AD5" w:rsidRPr="00EC1AD5" w14:paraId="0D37E905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633B3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A3FA0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EC1AD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"Ingrese un valor: "</w:t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; </w:t>
            </w:r>
            <w:proofErr w:type="spellStart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cin</w:t>
            </w:r>
            <w:proofErr w:type="spell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&gt;&gt;numero;</w:t>
            </w:r>
          </w:p>
        </w:tc>
      </w:tr>
      <w:tr w:rsidR="00EC1AD5" w:rsidRPr="00EC1AD5" w14:paraId="0A3177C4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31D17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FBEA3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</w:p>
        </w:tc>
      </w:tr>
      <w:tr w:rsidR="00EC1AD5" w:rsidRPr="00EC1AD5" w14:paraId="7E11AA56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C5A1E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A086B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proofErr w:type="gramStart"/>
            <w:r w:rsidRPr="00EC1AD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if</w:t>
            </w:r>
            <w:proofErr w:type="spell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gram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(numero / </w:t>
            </w:r>
            <w:r w:rsidRPr="00EC1AD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10</w:t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) &lt; </w:t>
            </w:r>
            <w:r w:rsidRPr="00EC1AD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10</w:t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){</w:t>
            </w:r>
          </w:p>
        </w:tc>
      </w:tr>
      <w:tr w:rsidR="00EC1AD5" w:rsidRPr="00EC1AD5" w14:paraId="3E24C94D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0B1A9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C6328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>unidad = (numero%</w:t>
            </w:r>
            <w:r w:rsidRPr="00EC1AD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10</w:t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);</w:t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</w:p>
        </w:tc>
      </w:tr>
      <w:tr w:rsidR="00EC1AD5" w:rsidRPr="00EC1AD5" w14:paraId="230F2009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B6BA9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E0051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proofErr w:type="gramStart"/>
            <w:r w:rsidRPr="00EC1AD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if</w:t>
            </w:r>
            <w:proofErr w:type="spell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gram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unidad%</w:t>
            </w:r>
            <w:r w:rsidRPr="00EC1AD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2</w:t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== </w:t>
            </w:r>
            <w:r w:rsidRPr="00EC1AD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0</w:t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){</w:t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</w:p>
        </w:tc>
      </w:tr>
      <w:tr w:rsidR="00EC1AD5" w:rsidRPr="00EC1AD5" w14:paraId="12F915E8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CAF72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36868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 xml:space="preserve">decena = (numero - </w:t>
            </w:r>
            <w:proofErr w:type="gramStart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unidad)/</w:t>
            </w:r>
            <w:proofErr w:type="gramEnd"/>
            <w:r w:rsidRPr="00EC1AD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10</w:t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EC1AD5" w:rsidRPr="00EC1AD5" w14:paraId="68678E89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A1AA1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C78E9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proofErr w:type="gramStart"/>
            <w:r w:rsidRPr="00EC1AD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if</w:t>
            </w:r>
            <w:proofErr w:type="spell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gram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decena%</w:t>
            </w:r>
            <w:r w:rsidRPr="00EC1AD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2</w:t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== </w:t>
            </w:r>
            <w:r w:rsidRPr="00EC1AD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0</w:t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){</w:t>
            </w:r>
          </w:p>
        </w:tc>
      </w:tr>
      <w:tr w:rsidR="00EC1AD5" w:rsidRPr="00EC1AD5" w14:paraId="340E9B5D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3FC67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6E511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</w:p>
        </w:tc>
      </w:tr>
      <w:tr w:rsidR="00EC1AD5" w:rsidRPr="00EC1AD5" w14:paraId="28077A71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AFEA0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710AC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EC1AD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"decena: "</w:t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&lt;&lt;decena&lt;&lt;</w:t>
            </w:r>
            <w:r w:rsidRPr="00EC1AD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"\n"</w:t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EC1AD5" w:rsidRPr="00EC1AD5" w14:paraId="23BA9099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1005E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7DC48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EC1AD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"unidad: "</w:t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&lt;&lt;unidad&lt;&lt;</w:t>
            </w:r>
            <w:r w:rsidRPr="00EC1AD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"\n"</w:t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EC1AD5" w:rsidRPr="00EC1AD5" w14:paraId="06E0C535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9FA46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32E36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>promedio = decena + unidad;</w:t>
            </w:r>
          </w:p>
        </w:tc>
      </w:tr>
      <w:tr w:rsidR="00EC1AD5" w:rsidRPr="00EC1AD5" w14:paraId="1A2B4989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A31D5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69F54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 xml:space="preserve">promedio /= </w:t>
            </w:r>
            <w:r w:rsidRPr="00EC1AD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2</w:t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EC1AD5" w:rsidRPr="00EC1AD5" w14:paraId="01621067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0D574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97DF5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</w:p>
        </w:tc>
      </w:tr>
      <w:tr w:rsidR="00EC1AD5" w:rsidRPr="00EC1AD5" w14:paraId="560A355A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BDE37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8B090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EC1AD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"El promedio es: "</w:t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&lt;&lt;promedio&lt;&lt;</w:t>
            </w:r>
            <w:r w:rsidRPr="00EC1AD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"\n"</w:t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EC1AD5" w:rsidRPr="00EC1AD5" w14:paraId="48428405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DA642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00AFF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</w:p>
        </w:tc>
      </w:tr>
      <w:tr w:rsidR="00EC1AD5" w:rsidRPr="00EC1AD5" w14:paraId="325D967B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F942D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457EA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gramStart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}</w:t>
            </w:r>
            <w:proofErr w:type="spellStart"/>
            <w:r w:rsidRPr="00EC1AD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else</w:t>
            </w:r>
            <w:proofErr w:type="spellEnd"/>
            <w:proofErr w:type="gram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{</w:t>
            </w:r>
          </w:p>
        </w:tc>
      </w:tr>
      <w:tr w:rsidR="00EC1AD5" w:rsidRPr="00EC1AD5" w14:paraId="3C9AEDDA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2CACB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AACFB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EC1AD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"La decena no es par\n"</w:t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EC1AD5" w:rsidRPr="00EC1AD5" w14:paraId="45710CBA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3A7C7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84022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>}</w:t>
            </w:r>
          </w:p>
        </w:tc>
      </w:tr>
      <w:tr w:rsidR="00EC1AD5" w:rsidRPr="00EC1AD5" w14:paraId="59EFD92C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21423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B5103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gramStart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}</w:t>
            </w:r>
            <w:proofErr w:type="spellStart"/>
            <w:r w:rsidRPr="00EC1AD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else</w:t>
            </w:r>
            <w:proofErr w:type="spellEnd"/>
            <w:proofErr w:type="gram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{</w:t>
            </w:r>
          </w:p>
        </w:tc>
      </w:tr>
      <w:tr w:rsidR="00EC1AD5" w:rsidRPr="00EC1AD5" w14:paraId="279671CE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B5B34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6BB25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EC1AD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"La unidad no es par\n"</w:t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EC1AD5" w:rsidRPr="00EC1AD5" w14:paraId="6706FAC9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8ACF3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FBA32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>}</w:t>
            </w:r>
          </w:p>
        </w:tc>
      </w:tr>
      <w:tr w:rsidR="00EC1AD5" w:rsidRPr="00EC1AD5" w14:paraId="0DB9C30B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FDD12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0AC2A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gramStart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}</w:t>
            </w:r>
            <w:proofErr w:type="spellStart"/>
            <w:r w:rsidRPr="00EC1AD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else</w:t>
            </w:r>
            <w:proofErr w:type="spellEnd"/>
            <w:proofErr w:type="gram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C1AD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if</w:t>
            </w:r>
            <w:proofErr w:type="spell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(numero &gt; </w:t>
            </w:r>
            <w:r w:rsidRPr="00EC1AD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1</w:t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){</w:t>
            </w:r>
          </w:p>
        </w:tc>
      </w:tr>
      <w:tr w:rsidR="00EC1AD5" w:rsidRPr="00EC1AD5" w14:paraId="6A4DD4F0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C332C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3DEF8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EC1AD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 xml:space="preserve">"El </w:t>
            </w:r>
            <w:proofErr w:type="spellStart"/>
            <w:r w:rsidRPr="00EC1AD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numero</w:t>
            </w:r>
            <w:proofErr w:type="spellEnd"/>
            <w:r w:rsidRPr="00EC1AD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 xml:space="preserve"> ingresado tiene </w:t>
            </w:r>
            <w:proofErr w:type="spellStart"/>
            <w:r w:rsidRPr="00EC1AD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mas</w:t>
            </w:r>
            <w:proofErr w:type="spellEnd"/>
            <w:r w:rsidRPr="00EC1AD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 xml:space="preserve"> de dos </w:t>
            </w:r>
            <w:proofErr w:type="spellStart"/>
            <w:r w:rsidRPr="00EC1AD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digitos</w:t>
            </w:r>
            <w:proofErr w:type="spellEnd"/>
            <w:r w:rsidRPr="00EC1AD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\n"</w:t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EC1AD5" w:rsidRPr="00EC1AD5" w14:paraId="2DD3838C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EFD56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9B9A3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gramStart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}</w:t>
            </w:r>
            <w:proofErr w:type="spellStart"/>
            <w:r w:rsidRPr="00EC1AD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else</w:t>
            </w:r>
            <w:proofErr w:type="spellEnd"/>
            <w:proofErr w:type="gram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C1AD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if</w:t>
            </w:r>
            <w:proofErr w:type="spell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(numero == </w:t>
            </w:r>
            <w:r w:rsidRPr="00EC1AD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0</w:t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){</w:t>
            </w:r>
          </w:p>
        </w:tc>
      </w:tr>
      <w:tr w:rsidR="00EC1AD5" w:rsidRPr="00EC1AD5" w14:paraId="2592EC27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A69D4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AA6EE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EC1AD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 xml:space="preserve">"El </w:t>
            </w:r>
            <w:proofErr w:type="spellStart"/>
            <w:r w:rsidRPr="00EC1AD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numero</w:t>
            </w:r>
            <w:proofErr w:type="spellEnd"/>
            <w:r w:rsidRPr="00EC1AD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 xml:space="preserve"> ingresado tiene menos de dos </w:t>
            </w:r>
            <w:proofErr w:type="spellStart"/>
            <w:r w:rsidRPr="00EC1AD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digitos</w:t>
            </w:r>
            <w:proofErr w:type="spellEnd"/>
            <w:r w:rsidRPr="00EC1AD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\n"</w:t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EC1AD5" w:rsidRPr="00EC1AD5" w14:paraId="29A6950F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A5908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6389C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>}</w:t>
            </w:r>
          </w:p>
        </w:tc>
      </w:tr>
      <w:tr w:rsidR="00EC1AD5" w:rsidRPr="00EC1AD5" w14:paraId="1F001721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138DD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F5D04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proofErr w:type="gramStart"/>
            <w:r w:rsidRPr="00EC1AD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getch</w:t>
            </w:r>
            <w:proofErr w:type="spell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gram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);</w:t>
            </w:r>
          </w:p>
        </w:tc>
      </w:tr>
      <w:tr w:rsidR="00EC1AD5" w:rsidRPr="00EC1AD5" w14:paraId="723E9C7D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41B10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F18FE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EC1AD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return</w:t>
            </w:r>
            <w:proofErr w:type="spellEnd"/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r w:rsidRPr="00EC1AD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0</w:t>
            </w: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EC1AD5" w:rsidRPr="00EC1AD5" w14:paraId="029B6ED5" w14:textId="77777777" w:rsidTr="00EC1A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66DE8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338EA" w14:textId="77777777" w:rsidR="00EC1AD5" w:rsidRPr="00EC1AD5" w:rsidRDefault="00EC1AD5" w:rsidP="00EC1AD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EC1AD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}</w:t>
            </w:r>
          </w:p>
        </w:tc>
      </w:tr>
    </w:tbl>
    <w:p w14:paraId="0361B39C" w14:textId="77777777" w:rsidR="009D559E" w:rsidRDefault="009D559E" w:rsidP="00A37E5B"/>
    <w:p w14:paraId="2BBA6227" w14:textId="45884D61" w:rsidR="009D559E" w:rsidRDefault="009D559E" w:rsidP="00A37E5B"/>
    <w:p w14:paraId="190D582F" w14:textId="2FFCC3AA" w:rsidR="00945983" w:rsidRDefault="00945983" w:rsidP="00A37E5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321"/>
      </w:tblGrid>
      <w:tr w:rsidR="00B205D1" w:rsidRPr="00B205D1" w14:paraId="2E14EFC5" w14:textId="77777777" w:rsidTr="00B205D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4DB11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B205D1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/*</w:t>
            </w:r>
          </w:p>
        </w:tc>
      </w:tr>
      <w:tr w:rsidR="00B205D1" w:rsidRPr="00B205D1" w14:paraId="576F368F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F352D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7ECAB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b/>
                <w:color w:val="24292E"/>
                <w:sz w:val="18"/>
                <w:szCs w:val="18"/>
                <w:lang w:val="es-ES"/>
              </w:rPr>
            </w:pPr>
            <w:r w:rsidRPr="00523656">
              <w:rPr>
                <w:rFonts w:ascii="Consolas" w:hAnsi="Consolas" w:cs="Segoe UI"/>
                <w:b/>
                <w:color w:val="6A737D"/>
                <w:sz w:val="18"/>
                <w:szCs w:val="18"/>
                <w:lang w:val="es-ES"/>
              </w:rPr>
              <w:t>TP1-I-03:</w:t>
            </w:r>
          </w:p>
        </w:tc>
      </w:tr>
      <w:tr w:rsidR="00B205D1" w:rsidRPr="00B205D1" w14:paraId="09A5FB08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CEF01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9D826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B205D1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 xml:space="preserve">Validar el día, mes y el año para una fecha suministrada </w:t>
            </w:r>
          </w:p>
        </w:tc>
      </w:tr>
      <w:tr w:rsidR="00B205D1" w:rsidRPr="00B205D1" w14:paraId="7AFB2E80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C117C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7A8FF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B205D1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 xml:space="preserve">sabiendo que los años van desde 1960 hasta 2021. </w:t>
            </w:r>
          </w:p>
        </w:tc>
      </w:tr>
      <w:tr w:rsidR="00B205D1" w:rsidRPr="00B205D1" w14:paraId="16662199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3EBF9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07285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B205D1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*/</w:t>
            </w:r>
          </w:p>
        </w:tc>
      </w:tr>
      <w:tr w:rsidR="00B205D1" w:rsidRPr="00B205D1" w14:paraId="68176CCE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3B6C8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23991" w14:textId="77777777" w:rsidR="00B205D1" w:rsidRPr="00B205D1" w:rsidRDefault="00B205D1" w:rsidP="00B205D1">
            <w:pPr>
              <w:spacing w:line="300" w:lineRule="atLeast"/>
              <w:jc w:val="right"/>
              <w:rPr>
                <w:lang w:val="es-ES"/>
              </w:rPr>
            </w:pPr>
          </w:p>
        </w:tc>
      </w:tr>
      <w:tr w:rsidR="00B205D1" w:rsidRPr="00B205D1" w14:paraId="45D12E76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601DC" w14:textId="77777777" w:rsidR="00B205D1" w:rsidRPr="00B205D1" w:rsidRDefault="00B205D1" w:rsidP="00B205D1">
            <w:pPr>
              <w:spacing w:line="300" w:lineRule="atLeast"/>
              <w:rPr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24BC3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#</w:t>
            </w:r>
            <w:proofErr w:type="spellStart"/>
            <w:r w:rsidRPr="00B205D1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include</w:t>
            </w:r>
            <w:proofErr w:type="spellEnd"/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&lt;iostream&gt;</w:t>
            </w:r>
          </w:p>
        </w:tc>
      </w:tr>
      <w:tr w:rsidR="00B205D1" w:rsidRPr="00B205D1" w14:paraId="276284B3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04EAB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6BBE2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#</w:t>
            </w:r>
            <w:proofErr w:type="spellStart"/>
            <w:r w:rsidRPr="00B205D1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include</w:t>
            </w:r>
            <w:proofErr w:type="spellEnd"/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&lt;</w:t>
            </w:r>
            <w:proofErr w:type="spellStart"/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conio.h</w:t>
            </w:r>
            <w:proofErr w:type="spellEnd"/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&gt;</w:t>
            </w:r>
          </w:p>
        </w:tc>
      </w:tr>
      <w:tr w:rsidR="00B205D1" w:rsidRPr="00B205D1" w14:paraId="128918E6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99854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99A5" w14:textId="77777777" w:rsidR="00B205D1" w:rsidRPr="00B205D1" w:rsidRDefault="00B205D1" w:rsidP="00B205D1">
            <w:pPr>
              <w:spacing w:line="300" w:lineRule="atLeast"/>
              <w:jc w:val="right"/>
              <w:rPr>
                <w:lang w:val="es-ES"/>
              </w:rPr>
            </w:pPr>
          </w:p>
        </w:tc>
      </w:tr>
      <w:tr w:rsidR="00B205D1" w:rsidRPr="00B205D1" w14:paraId="1C5CDC86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CEDBF" w14:textId="77777777" w:rsidR="00B205D1" w:rsidRPr="00B205D1" w:rsidRDefault="00B205D1" w:rsidP="00B205D1">
            <w:pPr>
              <w:spacing w:line="300" w:lineRule="atLeast"/>
              <w:rPr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98916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proofErr w:type="spellStart"/>
            <w:r w:rsidRPr="00B205D1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using</w:t>
            </w:r>
            <w:proofErr w:type="spell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B205D1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namespace</w:t>
            </w:r>
            <w:proofErr w:type="spell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B205D1">
              <w:rPr>
                <w:rFonts w:ascii="Consolas" w:hAnsi="Consolas" w:cs="Segoe UI"/>
                <w:color w:val="6F42C1"/>
                <w:sz w:val="18"/>
                <w:szCs w:val="18"/>
                <w:lang w:val="es-ES"/>
              </w:rPr>
              <w:t>std</w:t>
            </w:r>
            <w:proofErr w:type="spellEnd"/>
            <w:r w:rsidRPr="00B205D1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;</w:t>
            </w:r>
          </w:p>
        </w:tc>
      </w:tr>
      <w:tr w:rsidR="00B205D1" w:rsidRPr="00B205D1" w14:paraId="75CB0A1C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4B7C1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A2DFF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  <w:p w14:paraId="0F136309" w14:textId="77777777" w:rsidR="00B205D1" w:rsidRPr="00B205D1" w:rsidRDefault="00B205D1" w:rsidP="00B205D1">
            <w:pPr>
              <w:spacing w:line="300" w:lineRule="atLeast"/>
              <w:jc w:val="right"/>
              <w:rPr>
                <w:lang w:val="es-ES"/>
              </w:rPr>
            </w:pPr>
          </w:p>
        </w:tc>
      </w:tr>
      <w:tr w:rsidR="00B205D1" w:rsidRPr="00B205D1" w14:paraId="60D8076F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FDD12" w14:textId="77777777" w:rsidR="00B205D1" w:rsidRPr="00B205D1" w:rsidRDefault="00B205D1" w:rsidP="00B205D1">
            <w:pPr>
              <w:spacing w:line="300" w:lineRule="atLeast"/>
              <w:rPr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0A99E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proofErr w:type="spellStart"/>
            <w:r w:rsidRPr="00B205D1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int</w:t>
            </w:r>
            <w:proofErr w:type="spell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proofErr w:type="spellStart"/>
            <w:proofErr w:type="gramStart"/>
            <w:r w:rsidRPr="00B205D1">
              <w:rPr>
                <w:rFonts w:ascii="Consolas" w:hAnsi="Consolas" w:cs="Segoe UI"/>
                <w:color w:val="6F42C1"/>
                <w:sz w:val="18"/>
                <w:szCs w:val="18"/>
                <w:lang w:val="es-ES"/>
              </w:rPr>
              <w:t>main</w:t>
            </w:r>
            <w:proofErr w:type="spell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gram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){</w:t>
            </w:r>
          </w:p>
        </w:tc>
      </w:tr>
      <w:tr w:rsidR="00B205D1" w:rsidRPr="00B205D1" w14:paraId="2A713A66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222E3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13815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B205D1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int</w:t>
            </w:r>
            <w:proofErr w:type="spell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dia</w:t>
            </w:r>
            <w:proofErr w:type="spell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, mes, ano;</w:t>
            </w:r>
          </w:p>
        </w:tc>
      </w:tr>
      <w:tr w:rsidR="00B205D1" w:rsidRPr="00B205D1" w14:paraId="6EF82245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A1A71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55484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 xml:space="preserve">"Exprese </w:t>
            </w:r>
            <w:proofErr w:type="spellStart"/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dia</w:t>
            </w:r>
            <w:proofErr w:type="spellEnd"/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 xml:space="preserve">, mes y </w:t>
            </w:r>
            <w:proofErr w:type="spellStart"/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anio</w:t>
            </w:r>
            <w:proofErr w:type="spellEnd"/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\n"</w:t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B205D1" w:rsidRPr="00B205D1" w14:paraId="6DDDB6E7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7947F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8A77A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gramStart"/>
            <w:r w:rsidRPr="00B205D1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do</w:t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{</w:t>
            </w:r>
            <w:proofErr w:type="gramEnd"/>
          </w:p>
        </w:tc>
      </w:tr>
      <w:tr w:rsidR="00B205D1" w:rsidRPr="00B205D1" w14:paraId="750F191F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EB5F9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80D9D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 xml:space="preserve">"Dia: </w:t>
            </w:r>
            <w:proofErr w:type="gramStart"/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</w:t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  <w:proofErr w:type="spellStart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cin</w:t>
            </w:r>
            <w:proofErr w:type="spellEnd"/>
            <w:proofErr w:type="gram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&gt;&gt;</w:t>
            </w:r>
            <w:proofErr w:type="spellStart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dia</w:t>
            </w:r>
            <w:proofErr w:type="spell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B205D1" w:rsidRPr="00B205D1" w14:paraId="1E549AF3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3B957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A1AD8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proofErr w:type="gramStart"/>
            <w:r w:rsidRPr="00B205D1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if</w:t>
            </w:r>
            <w:proofErr w:type="spell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spellStart"/>
            <w:proofErr w:type="gram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dia</w:t>
            </w:r>
            <w:proofErr w:type="spell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&lt; </w:t>
            </w:r>
            <w:r w:rsidRPr="00B205D1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0</w:t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|| </w:t>
            </w:r>
            <w:proofErr w:type="spellStart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dia</w:t>
            </w:r>
            <w:proofErr w:type="spell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&gt; </w:t>
            </w:r>
            <w:r w:rsidRPr="00B205D1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31</w:t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){</w:t>
            </w:r>
          </w:p>
        </w:tc>
      </w:tr>
      <w:tr w:rsidR="00B205D1" w:rsidRPr="00B205D1" w14:paraId="01E30D95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924E2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8CC50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 xml:space="preserve">"Exprese un </w:t>
            </w:r>
            <w:proofErr w:type="spellStart"/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dia</w:t>
            </w:r>
            <w:proofErr w:type="spellEnd"/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 xml:space="preserve"> comprendido entre 1 a 31\n"</w:t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B205D1" w:rsidRPr="00B205D1" w14:paraId="3A2B7B44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CAB9F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0F031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>}</w:t>
            </w:r>
          </w:p>
        </w:tc>
      </w:tr>
      <w:tr w:rsidR="00B205D1" w:rsidRPr="00B205D1" w14:paraId="5DB3D30A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4B619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AA11D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gramStart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}</w:t>
            </w:r>
            <w:proofErr w:type="spellStart"/>
            <w:r w:rsidRPr="00B205D1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while</w:t>
            </w:r>
            <w:proofErr w:type="spellEnd"/>
            <w:proofErr w:type="gram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spellStart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dia</w:t>
            </w:r>
            <w:proofErr w:type="spell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&lt; </w:t>
            </w:r>
            <w:r w:rsidRPr="00B205D1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0</w:t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|| </w:t>
            </w:r>
            <w:proofErr w:type="spellStart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dia</w:t>
            </w:r>
            <w:proofErr w:type="spell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&gt; </w:t>
            </w:r>
            <w:r w:rsidRPr="00B205D1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31</w:t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);</w:t>
            </w:r>
          </w:p>
        </w:tc>
      </w:tr>
      <w:tr w:rsidR="00B205D1" w:rsidRPr="00B205D1" w14:paraId="39B7C8FE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409FD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00334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gramStart"/>
            <w:r w:rsidRPr="00B205D1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do</w:t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{</w:t>
            </w:r>
            <w:proofErr w:type="gramEnd"/>
          </w:p>
        </w:tc>
      </w:tr>
      <w:tr w:rsidR="00B205D1" w:rsidRPr="00B205D1" w14:paraId="48527224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68FB7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43858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 xml:space="preserve">"Mes: </w:t>
            </w:r>
            <w:proofErr w:type="gramStart"/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</w:t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  <w:proofErr w:type="spellStart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cin</w:t>
            </w:r>
            <w:proofErr w:type="spellEnd"/>
            <w:proofErr w:type="gram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&gt;&gt;mes;</w:t>
            </w:r>
          </w:p>
        </w:tc>
      </w:tr>
      <w:tr w:rsidR="00B205D1" w:rsidRPr="00B205D1" w14:paraId="3CCC28D9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1B7AE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05790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proofErr w:type="gramStart"/>
            <w:r w:rsidRPr="00B205D1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if</w:t>
            </w:r>
            <w:proofErr w:type="spell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gram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mes &lt; </w:t>
            </w:r>
            <w:r w:rsidRPr="00B205D1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0</w:t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|| mes &gt; </w:t>
            </w:r>
            <w:r w:rsidRPr="00B205D1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12</w:t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){</w:t>
            </w:r>
          </w:p>
        </w:tc>
      </w:tr>
      <w:tr w:rsidR="00B205D1" w:rsidRPr="00B205D1" w14:paraId="3F8D6722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7D822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B7F40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"Exprese un mes comprendido entre 1 a 12\n"</w:t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B205D1" w:rsidRPr="00B205D1" w14:paraId="1B2E96B0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A55A0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3B68A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>}</w:t>
            </w:r>
          </w:p>
        </w:tc>
      </w:tr>
      <w:tr w:rsidR="00B205D1" w:rsidRPr="00B205D1" w14:paraId="272C181A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7AD82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850AE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gramStart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}</w:t>
            </w:r>
            <w:proofErr w:type="spellStart"/>
            <w:r w:rsidRPr="00B205D1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while</w:t>
            </w:r>
            <w:proofErr w:type="spellEnd"/>
            <w:proofErr w:type="gram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(mes &lt; </w:t>
            </w:r>
            <w:r w:rsidRPr="00B205D1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0</w:t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|| mes &gt; </w:t>
            </w:r>
            <w:r w:rsidRPr="00B205D1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12</w:t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);</w:t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</w:p>
        </w:tc>
      </w:tr>
      <w:tr w:rsidR="00B205D1" w:rsidRPr="00B205D1" w14:paraId="4C0F6E0D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55EB5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F279D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gramStart"/>
            <w:r w:rsidRPr="00B205D1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do</w:t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{</w:t>
            </w:r>
            <w:proofErr w:type="gramEnd"/>
          </w:p>
        </w:tc>
      </w:tr>
      <w:tr w:rsidR="00B205D1" w:rsidRPr="00B205D1" w14:paraId="20BD4647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DD586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51F44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</w:t>
            </w:r>
            <w:proofErr w:type="spellStart"/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Anio</w:t>
            </w:r>
            <w:proofErr w:type="spellEnd"/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 xml:space="preserve">: </w:t>
            </w:r>
            <w:proofErr w:type="gramStart"/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</w:t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  <w:proofErr w:type="spellStart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cin</w:t>
            </w:r>
            <w:proofErr w:type="spellEnd"/>
            <w:proofErr w:type="gram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&gt;&gt;ano;</w:t>
            </w:r>
          </w:p>
        </w:tc>
      </w:tr>
      <w:tr w:rsidR="00B205D1" w:rsidRPr="00B205D1" w14:paraId="0C1AF3A6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DCBB7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CEE9E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proofErr w:type="gramStart"/>
            <w:r w:rsidRPr="00B205D1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if</w:t>
            </w:r>
            <w:proofErr w:type="spell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gram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ano &lt; </w:t>
            </w:r>
            <w:r w:rsidRPr="00B205D1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1960</w:t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||ano &gt; </w:t>
            </w:r>
            <w:r w:rsidRPr="00B205D1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2021</w:t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){</w:t>
            </w:r>
          </w:p>
        </w:tc>
      </w:tr>
      <w:tr w:rsidR="00B205D1" w:rsidRPr="00B205D1" w14:paraId="17AABBD7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1EF64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78C3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 xml:space="preserve">"Exprese un </w:t>
            </w:r>
            <w:proofErr w:type="spellStart"/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anio</w:t>
            </w:r>
            <w:proofErr w:type="spellEnd"/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 xml:space="preserve"> comprendido entre 1960 a 2021\n"</w:t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B205D1" w:rsidRPr="00B205D1" w14:paraId="529D88B4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4F4BC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D8AAA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>}</w:t>
            </w:r>
          </w:p>
        </w:tc>
      </w:tr>
      <w:tr w:rsidR="00B205D1" w:rsidRPr="00B205D1" w14:paraId="593EF34B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23F48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25120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gramStart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}</w:t>
            </w:r>
            <w:proofErr w:type="spellStart"/>
            <w:r w:rsidRPr="00B205D1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while</w:t>
            </w:r>
            <w:proofErr w:type="spellEnd"/>
            <w:proofErr w:type="gram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(ano &lt; </w:t>
            </w:r>
            <w:r w:rsidRPr="00B205D1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1960</w:t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|| ano &gt; </w:t>
            </w:r>
            <w:r w:rsidRPr="00B205D1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2021</w:t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);</w:t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</w:p>
        </w:tc>
      </w:tr>
      <w:tr w:rsidR="00B205D1" w:rsidRPr="00B205D1" w14:paraId="633D3921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87232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1E2F8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"\</w:t>
            </w:r>
            <w:proofErr w:type="spellStart"/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nUsted</w:t>
            </w:r>
            <w:proofErr w:type="spellEnd"/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 xml:space="preserve"> </w:t>
            </w:r>
            <w:proofErr w:type="gramStart"/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ingreso  Dia</w:t>
            </w:r>
            <w:proofErr w:type="gramEnd"/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:"</w:t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proofErr w:type="spellStart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dia</w:t>
            </w:r>
            <w:proofErr w:type="spell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  Mes:"</w:t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&lt;&lt;mes&lt;&lt;</w:t>
            </w:r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 xml:space="preserve">"  </w:t>
            </w:r>
            <w:proofErr w:type="spellStart"/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Anio</w:t>
            </w:r>
            <w:proofErr w:type="spellEnd"/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:"</w:t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&lt;&lt;ano&lt;&lt;</w:t>
            </w:r>
            <w:r w:rsidRPr="00B205D1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"\n"</w:t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B205D1" w:rsidRPr="00B205D1" w14:paraId="12F442E0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59C8D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3A6D6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proofErr w:type="gramStart"/>
            <w:r w:rsidRPr="00B205D1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getch</w:t>
            </w:r>
            <w:proofErr w:type="spell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gram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);</w:t>
            </w:r>
          </w:p>
        </w:tc>
      </w:tr>
      <w:tr w:rsidR="00B205D1" w:rsidRPr="00B205D1" w14:paraId="0CB49CA8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64AC4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F0E4E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B205D1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return</w:t>
            </w:r>
            <w:proofErr w:type="spellEnd"/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r w:rsidRPr="00B205D1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0</w:t>
            </w: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B205D1" w:rsidRPr="00B205D1" w14:paraId="38EBCAF3" w14:textId="77777777" w:rsidTr="00B20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A961A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D1858" w14:textId="77777777" w:rsidR="00B205D1" w:rsidRPr="00B205D1" w:rsidRDefault="00B205D1" w:rsidP="00B205D1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B205D1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}</w:t>
            </w:r>
          </w:p>
        </w:tc>
      </w:tr>
    </w:tbl>
    <w:p w14:paraId="0EEB1A44" w14:textId="6C5B5D72" w:rsidR="00945983" w:rsidRDefault="00945983" w:rsidP="00A37E5B"/>
    <w:p w14:paraId="081CC7D8" w14:textId="378A984A" w:rsidR="00945983" w:rsidRDefault="00945983" w:rsidP="00A37E5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321"/>
      </w:tblGrid>
      <w:tr w:rsidR="001A2225" w:rsidRPr="001A2225" w14:paraId="0F747229" w14:textId="77777777" w:rsidTr="001A222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AE01D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lastRenderedPageBreak/>
              <w:t>/*</w:t>
            </w:r>
          </w:p>
        </w:tc>
      </w:tr>
      <w:tr w:rsidR="001A2225" w:rsidRPr="001A2225" w14:paraId="50C06049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C3629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67D43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b/>
                <w:color w:val="24292E"/>
                <w:sz w:val="18"/>
                <w:szCs w:val="18"/>
                <w:lang w:val="es-ES"/>
              </w:rPr>
            </w:pPr>
            <w:r w:rsidRPr="00523656">
              <w:rPr>
                <w:rFonts w:ascii="Consolas" w:hAnsi="Consolas" w:cs="Segoe UI"/>
                <w:b/>
                <w:color w:val="6A737D"/>
                <w:sz w:val="18"/>
                <w:szCs w:val="18"/>
                <w:lang w:val="es-ES"/>
              </w:rPr>
              <w:t>TP1-I-04:</w:t>
            </w:r>
          </w:p>
        </w:tc>
      </w:tr>
      <w:tr w:rsidR="001A2225" w:rsidRPr="001A2225" w14:paraId="1C3DDA8E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AB9DD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96254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Escriba un programa, que dada una hora del día en Horas, Minutos y Segundos</w:t>
            </w:r>
          </w:p>
        </w:tc>
      </w:tr>
      <w:tr w:rsidR="001A2225" w:rsidRPr="001A2225" w14:paraId="704BA603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6293E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8F714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 xml:space="preserve">calcule la hora correspondiente 15 segundos después. </w:t>
            </w:r>
          </w:p>
        </w:tc>
      </w:tr>
      <w:tr w:rsidR="001A2225" w:rsidRPr="001A2225" w14:paraId="5A6BCC3D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CA2B9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B60C2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(Validar la entrada de datos).</w:t>
            </w:r>
          </w:p>
        </w:tc>
      </w:tr>
      <w:tr w:rsidR="001A2225" w:rsidRPr="001A2225" w14:paraId="015E30FC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73139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85B96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*/</w:t>
            </w:r>
          </w:p>
        </w:tc>
      </w:tr>
      <w:tr w:rsidR="001A2225" w:rsidRPr="001A2225" w14:paraId="7B0B4815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9DC76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B6095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  <w:p w14:paraId="4F153125" w14:textId="77777777" w:rsidR="001A2225" w:rsidRPr="001A2225" w:rsidRDefault="001A2225" w:rsidP="001A2225">
            <w:pPr>
              <w:spacing w:line="300" w:lineRule="atLeast"/>
              <w:jc w:val="right"/>
              <w:rPr>
                <w:lang w:val="es-ES"/>
              </w:rPr>
            </w:pPr>
          </w:p>
        </w:tc>
      </w:tr>
      <w:tr w:rsidR="001A2225" w:rsidRPr="001A2225" w14:paraId="0DC781F6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94031" w14:textId="77777777" w:rsidR="001A2225" w:rsidRPr="001A2225" w:rsidRDefault="001A2225" w:rsidP="001A2225">
            <w:pPr>
              <w:spacing w:line="300" w:lineRule="atLeast"/>
              <w:rPr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08DA9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#</w:t>
            </w:r>
            <w:proofErr w:type="spellStart"/>
            <w:r w:rsidRPr="001A222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include</w:t>
            </w:r>
            <w:proofErr w:type="spellEnd"/>
            <w:r w:rsidRPr="001A222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&lt;iostream&gt;</w:t>
            </w:r>
          </w:p>
        </w:tc>
      </w:tr>
      <w:tr w:rsidR="001A2225" w:rsidRPr="001A2225" w14:paraId="28F76FB0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16DB2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A0967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#</w:t>
            </w:r>
            <w:proofErr w:type="spellStart"/>
            <w:r w:rsidRPr="001A222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include</w:t>
            </w:r>
            <w:proofErr w:type="spellEnd"/>
            <w:r w:rsidRPr="001A222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&lt;</w:t>
            </w:r>
            <w:proofErr w:type="spellStart"/>
            <w:r w:rsidRPr="001A222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conio.h</w:t>
            </w:r>
            <w:proofErr w:type="spellEnd"/>
            <w:r w:rsidRPr="001A222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&gt;</w:t>
            </w:r>
          </w:p>
        </w:tc>
      </w:tr>
      <w:tr w:rsidR="001A2225" w:rsidRPr="001A2225" w14:paraId="3594C208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4806A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F354D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  <w:p w14:paraId="20ECC02A" w14:textId="77777777" w:rsidR="001A2225" w:rsidRPr="001A2225" w:rsidRDefault="001A2225" w:rsidP="001A2225">
            <w:pPr>
              <w:spacing w:line="300" w:lineRule="atLeast"/>
              <w:jc w:val="right"/>
              <w:rPr>
                <w:lang w:val="es-ES"/>
              </w:rPr>
            </w:pPr>
          </w:p>
        </w:tc>
      </w:tr>
      <w:tr w:rsidR="001A2225" w:rsidRPr="001A2225" w14:paraId="2D299E32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47E48" w14:textId="77777777" w:rsidR="001A2225" w:rsidRPr="001A2225" w:rsidRDefault="001A2225" w:rsidP="001A2225">
            <w:pPr>
              <w:spacing w:line="300" w:lineRule="atLeast"/>
              <w:rPr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4DAD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proofErr w:type="spellStart"/>
            <w:r w:rsidRPr="001A222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using</w:t>
            </w:r>
            <w:proofErr w:type="spell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1A222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namespace</w:t>
            </w:r>
            <w:proofErr w:type="spell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1A2225">
              <w:rPr>
                <w:rFonts w:ascii="Consolas" w:hAnsi="Consolas" w:cs="Segoe UI"/>
                <w:color w:val="6F42C1"/>
                <w:sz w:val="18"/>
                <w:szCs w:val="18"/>
                <w:lang w:val="es-ES"/>
              </w:rPr>
              <w:t>std</w:t>
            </w:r>
            <w:proofErr w:type="spellEnd"/>
            <w:r w:rsidRPr="001A222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;</w:t>
            </w:r>
          </w:p>
        </w:tc>
      </w:tr>
      <w:tr w:rsidR="001A2225" w:rsidRPr="001A2225" w14:paraId="06B18F73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6AE6B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E18F0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  <w:p w14:paraId="518F6F66" w14:textId="77777777" w:rsidR="001A2225" w:rsidRPr="001A2225" w:rsidRDefault="001A2225" w:rsidP="001A2225">
            <w:pPr>
              <w:spacing w:line="300" w:lineRule="atLeast"/>
              <w:jc w:val="right"/>
              <w:rPr>
                <w:lang w:val="es-ES"/>
              </w:rPr>
            </w:pPr>
          </w:p>
        </w:tc>
      </w:tr>
      <w:tr w:rsidR="001A2225" w:rsidRPr="001A2225" w14:paraId="68254637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8D7C3" w14:textId="77777777" w:rsidR="001A2225" w:rsidRPr="001A2225" w:rsidRDefault="001A2225" w:rsidP="001A2225">
            <w:pPr>
              <w:spacing w:line="300" w:lineRule="atLeast"/>
              <w:rPr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A3B63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proofErr w:type="spellStart"/>
            <w:r w:rsidRPr="001A222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int</w:t>
            </w:r>
            <w:proofErr w:type="spell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proofErr w:type="spellStart"/>
            <w:proofErr w:type="gramStart"/>
            <w:r w:rsidRPr="001A2225">
              <w:rPr>
                <w:rFonts w:ascii="Consolas" w:hAnsi="Consolas" w:cs="Segoe UI"/>
                <w:color w:val="6F42C1"/>
                <w:sz w:val="18"/>
                <w:szCs w:val="18"/>
                <w:lang w:val="es-ES"/>
              </w:rPr>
              <w:t>main</w:t>
            </w:r>
            <w:proofErr w:type="spell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gram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){</w:t>
            </w:r>
          </w:p>
        </w:tc>
      </w:tr>
      <w:tr w:rsidR="001A2225" w:rsidRPr="001A2225" w14:paraId="1FD4FA2C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3928E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A44FA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1A222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int</w:t>
            </w:r>
            <w:proofErr w:type="spell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horas, minutos, segundos;</w:t>
            </w:r>
          </w:p>
        </w:tc>
      </w:tr>
      <w:tr w:rsidR="001A2225" w:rsidRPr="001A2225" w14:paraId="56897E83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E2B2C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B11E0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</w:p>
        </w:tc>
      </w:tr>
      <w:tr w:rsidR="001A2225" w:rsidRPr="001A2225" w14:paraId="23DDB747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75402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ECA8F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1A222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"Exprese horas, minutos, segundos\n"</w:t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1A2225" w:rsidRPr="001A2225" w14:paraId="714DC10A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CE4C8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172CB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</w:p>
        </w:tc>
      </w:tr>
      <w:tr w:rsidR="001A2225" w:rsidRPr="001A2225" w14:paraId="7EF8B8A4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3A108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5883E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gramStart"/>
            <w:r w:rsidRPr="001A222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do</w:t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{</w:t>
            </w:r>
            <w:proofErr w:type="gramEnd"/>
          </w:p>
        </w:tc>
      </w:tr>
      <w:tr w:rsidR="001A2225" w:rsidRPr="001A2225" w14:paraId="05147CE8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0712D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2A018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1A222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 xml:space="preserve">"Horas: </w:t>
            </w:r>
            <w:proofErr w:type="gramStart"/>
            <w:r w:rsidRPr="001A222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</w:t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  <w:proofErr w:type="spellStart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cin</w:t>
            </w:r>
            <w:proofErr w:type="spellEnd"/>
            <w:proofErr w:type="gram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&gt;&gt;horas;</w:t>
            </w:r>
          </w:p>
        </w:tc>
      </w:tr>
      <w:tr w:rsidR="001A2225" w:rsidRPr="001A2225" w14:paraId="48CA45CB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88EFE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2A7C0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proofErr w:type="gramStart"/>
            <w:r w:rsidRPr="001A222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if</w:t>
            </w:r>
            <w:proofErr w:type="spell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gram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horas &lt; </w:t>
            </w:r>
            <w:r w:rsidRPr="001A222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0</w:t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) </w:t>
            </w:r>
            <w:proofErr w:type="spellStart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1A222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"Ingrese un valor mayor o igual a 0.\n"</w:t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1A2225" w:rsidRPr="001A2225" w14:paraId="07C79B93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45CCF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91F6E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gramStart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}</w:t>
            </w:r>
            <w:proofErr w:type="spellStart"/>
            <w:r w:rsidRPr="001A222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while</w:t>
            </w:r>
            <w:proofErr w:type="spellEnd"/>
            <w:proofErr w:type="gram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(horas &lt; </w:t>
            </w:r>
            <w:r w:rsidRPr="001A222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0</w:t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);</w:t>
            </w:r>
          </w:p>
        </w:tc>
      </w:tr>
      <w:tr w:rsidR="001A2225" w:rsidRPr="001A2225" w14:paraId="7371F71B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81D5D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B2CC9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</w:p>
        </w:tc>
      </w:tr>
      <w:tr w:rsidR="001A2225" w:rsidRPr="001A2225" w14:paraId="22F84A0F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1A9B6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8A255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gramStart"/>
            <w:r w:rsidRPr="001A222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do</w:t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{</w:t>
            </w:r>
            <w:proofErr w:type="gramEnd"/>
          </w:p>
        </w:tc>
      </w:tr>
      <w:tr w:rsidR="001A2225" w:rsidRPr="001A2225" w14:paraId="7EED8690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DD740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775C3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1A222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 xml:space="preserve">"Minutos: </w:t>
            </w:r>
            <w:proofErr w:type="gramStart"/>
            <w:r w:rsidRPr="001A222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</w:t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  <w:proofErr w:type="spellStart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cin</w:t>
            </w:r>
            <w:proofErr w:type="spellEnd"/>
            <w:proofErr w:type="gram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&gt;&gt;minutos;</w:t>
            </w:r>
          </w:p>
        </w:tc>
      </w:tr>
      <w:tr w:rsidR="001A2225" w:rsidRPr="001A2225" w14:paraId="0B731A77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04283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493B4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proofErr w:type="gramStart"/>
            <w:r w:rsidRPr="001A222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if</w:t>
            </w:r>
            <w:proofErr w:type="spell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gram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minutos &lt; </w:t>
            </w:r>
            <w:r w:rsidRPr="001A222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0</w:t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) </w:t>
            </w:r>
            <w:proofErr w:type="spellStart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1A222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"Ingrese un valor mayor o igual a 0.\n"</w:t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1A2225" w:rsidRPr="001A2225" w14:paraId="6127A0C7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AF1F0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0728E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gramStart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}</w:t>
            </w:r>
            <w:proofErr w:type="spellStart"/>
            <w:r w:rsidRPr="001A222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while</w:t>
            </w:r>
            <w:proofErr w:type="spellEnd"/>
            <w:proofErr w:type="gram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(minutos &lt; </w:t>
            </w:r>
            <w:r w:rsidRPr="001A222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0</w:t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);</w:t>
            </w:r>
          </w:p>
        </w:tc>
      </w:tr>
      <w:tr w:rsidR="001A2225" w:rsidRPr="001A2225" w14:paraId="53AC6684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FE169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7614C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</w:p>
        </w:tc>
      </w:tr>
      <w:tr w:rsidR="001A2225" w:rsidRPr="001A2225" w14:paraId="1BB321EA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5C1DA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A9140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gramStart"/>
            <w:r w:rsidRPr="001A222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do</w:t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{</w:t>
            </w:r>
            <w:proofErr w:type="gramEnd"/>
          </w:p>
        </w:tc>
      </w:tr>
      <w:tr w:rsidR="001A2225" w:rsidRPr="001A2225" w14:paraId="5957C464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8C36F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E405C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1A222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 xml:space="preserve">"Segundos: </w:t>
            </w:r>
            <w:proofErr w:type="gramStart"/>
            <w:r w:rsidRPr="001A222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</w:t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  <w:proofErr w:type="spellStart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cin</w:t>
            </w:r>
            <w:proofErr w:type="spellEnd"/>
            <w:proofErr w:type="gram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&gt;&gt;segundos;</w:t>
            </w:r>
          </w:p>
        </w:tc>
      </w:tr>
      <w:tr w:rsidR="001A2225" w:rsidRPr="001A2225" w14:paraId="63D8F05E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6084C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90887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proofErr w:type="gramStart"/>
            <w:r w:rsidRPr="001A222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if</w:t>
            </w:r>
            <w:proofErr w:type="spell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gram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segundos &lt; </w:t>
            </w:r>
            <w:r w:rsidRPr="001A222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0</w:t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) </w:t>
            </w:r>
            <w:proofErr w:type="spellStart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1A222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"Ingrese un valor mayor o igual a 0.\n"</w:t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1A2225" w:rsidRPr="001A2225" w14:paraId="2E786A27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A3160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4E095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gramStart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}</w:t>
            </w:r>
            <w:proofErr w:type="spellStart"/>
            <w:r w:rsidRPr="001A222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while</w:t>
            </w:r>
            <w:proofErr w:type="spellEnd"/>
            <w:proofErr w:type="gram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(segundos &lt; </w:t>
            </w:r>
            <w:r w:rsidRPr="001A222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0</w:t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);</w:t>
            </w:r>
          </w:p>
        </w:tc>
      </w:tr>
      <w:tr w:rsidR="001A2225" w:rsidRPr="001A2225" w14:paraId="685C0085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D3295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A64DB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</w:p>
        </w:tc>
      </w:tr>
      <w:tr w:rsidR="001A2225" w:rsidRPr="001A2225" w14:paraId="3A0B9BA2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CDBCA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89652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1A222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"Usted ingreso "</w:t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&lt;&lt;horas&lt;&lt;</w:t>
            </w:r>
            <w:r w:rsidRPr="001A222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"h "</w:t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&lt;&lt;minutos&lt;&lt;</w:t>
            </w:r>
            <w:r w:rsidRPr="001A222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"m "</w:t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&lt;&lt;segundos&lt;&lt;</w:t>
            </w:r>
            <w:r w:rsidRPr="001A222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"s"</w:t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1A2225" w:rsidRPr="001A2225" w14:paraId="4A871B86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E7981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83A08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1A222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 xml:space="preserve">" mas 15 segundos </w:t>
            </w:r>
            <w:proofErr w:type="spellStart"/>
            <w:r w:rsidRPr="001A222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despues</w:t>
            </w:r>
            <w:proofErr w:type="spellEnd"/>
            <w:r w:rsidRPr="001A222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: \n"</w:t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1A2225" w:rsidRPr="001A2225" w14:paraId="1871949D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7BC9F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BEA8A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</w:p>
        </w:tc>
      </w:tr>
      <w:tr w:rsidR="001A2225" w:rsidRPr="001A2225" w14:paraId="3CBEF242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F14C3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C72DA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 xml:space="preserve">segundos += </w:t>
            </w:r>
            <w:r w:rsidRPr="001A222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15</w:t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1A2225" w:rsidRPr="001A2225" w14:paraId="2EE3677F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09862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2A93E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</w:p>
        </w:tc>
      </w:tr>
      <w:tr w:rsidR="001A2225" w:rsidRPr="001A2225" w14:paraId="44D8F6C4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640E9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51950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proofErr w:type="gramStart"/>
            <w:r w:rsidRPr="001A222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while</w:t>
            </w:r>
            <w:proofErr w:type="spell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gram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segundos &gt;= </w:t>
            </w:r>
            <w:r w:rsidRPr="001A222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60</w:t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){</w:t>
            </w:r>
          </w:p>
        </w:tc>
      </w:tr>
      <w:tr w:rsidR="001A2225" w:rsidRPr="001A2225" w14:paraId="4854BC83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F9BD6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A4A65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 xml:space="preserve">segundos -= </w:t>
            </w:r>
            <w:r w:rsidRPr="001A222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60</w:t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1A2225" w:rsidRPr="001A2225" w14:paraId="7E719846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0D3CA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9E34B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>minutos++;</w:t>
            </w:r>
          </w:p>
        </w:tc>
      </w:tr>
      <w:tr w:rsidR="001A2225" w:rsidRPr="001A2225" w14:paraId="6A188D58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BA213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59B6D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>}</w:t>
            </w:r>
          </w:p>
        </w:tc>
      </w:tr>
      <w:tr w:rsidR="001A2225" w:rsidRPr="001A2225" w14:paraId="6E9E5FEB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366C6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A92CB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</w:p>
        </w:tc>
      </w:tr>
      <w:tr w:rsidR="001A2225" w:rsidRPr="001A2225" w14:paraId="0B598F7F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2A30C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5D3C2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proofErr w:type="gramStart"/>
            <w:r w:rsidRPr="001A222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while</w:t>
            </w:r>
            <w:proofErr w:type="spell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gram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minutos &gt;= </w:t>
            </w:r>
            <w:r w:rsidRPr="001A222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60</w:t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){</w:t>
            </w:r>
          </w:p>
        </w:tc>
      </w:tr>
      <w:tr w:rsidR="001A2225" w:rsidRPr="001A2225" w14:paraId="199369D8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2C2B2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EC0C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 xml:space="preserve">minutos -= </w:t>
            </w:r>
            <w:r w:rsidRPr="001A222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60</w:t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1A2225" w:rsidRPr="001A2225" w14:paraId="1F36F348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04302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77EC3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>horas++;</w:t>
            </w:r>
          </w:p>
        </w:tc>
      </w:tr>
      <w:tr w:rsidR="001A2225" w:rsidRPr="001A2225" w14:paraId="7A5172C2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FCF20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9BA6B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>}</w:t>
            </w:r>
          </w:p>
        </w:tc>
      </w:tr>
      <w:tr w:rsidR="001A2225" w:rsidRPr="001A2225" w14:paraId="41348DE2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C7F27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6CC9D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</w:p>
        </w:tc>
      </w:tr>
      <w:tr w:rsidR="001A2225" w:rsidRPr="001A2225" w14:paraId="539A9DC9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3F1D8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19DAC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1A222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"El tiempo final es: "</w:t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&lt;&lt;horas&lt;&lt;</w:t>
            </w:r>
            <w:r w:rsidRPr="001A222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"h "</w:t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&lt;&lt;minutos&lt;&lt;</w:t>
            </w:r>
            <w:r w:rsidRPr="001A222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"m "</w:t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&lt;&lt;segundos&lt;&lt;</w:t>
            </w:r>
            <w:r w:rsidRPr="001A222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"s.\n"</w:t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1A2225" w:rsidRPr="001A2225" w14:paraId="43FC2312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3FABD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712E1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proofErr w:type="gramStart"/>
            <w:r w:rsidRPr="001A222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getch</w:t>
            </w:r>
            <w:proofErr w:type="spell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gram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);</w:t>
            </w:r>
          </w:p>
        </w:tc>
      </w:tr>
      <w:tr w:rsidR="001A2225" w:rsidRPr="001A2225" w14:paraId="1470B9C5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A4181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FD524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1A222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return</w:t>
            </w:r>
            <w:proofErr w:type="spellEnd"/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r w:rsidRPr="001A222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0</w:t>
            </w: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1A2225" w:rsidRPr="001A2225" w14:paraId="7DD90924" w14:textId="77777777" w:rsidTr="001A22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37F6D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C4FAB" w14:textId="77777777" w:rsidR="001A2225" w:rsidRPr="001A2225" w:rsidRDefault="001A2225" w:rsidP="001A222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1A222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}</w:t>
            </w:r>
          </w:p>
        </w:tc>
      </w:tr>
    </w:tbl>
    <w:p w14:paraId="5B0125A6" w14:textId="77777777" w:rsidR="00A954F6" w:rsidRDefault="00A954F6" w:rsidP="00A37E5B"/>
    <w:p w14:paraId="3F211E0A" w14:textId="17C6FF77" w:rsidR="00945983" w:rsidRDefault="00945983" w:rsidP="00A37E5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321"/>
      </w:tblGrid>
      <w:tr w:rsidR="00C548F5" w:rsidRPr="00C548F5" w14:paraId="0294D7B9" w14:textId="77777777" w:rsidTr="00C548F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4F8AD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/*</w:t>
            </w:r>
          </w:p>
        </w:tc>
      </w:tr>
      <w:tr w:rsidR="00C548F5" w:rsidRPr="00C548F5" w14:paraId="4966092F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483A4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ADD3B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b/>
                <w:color w:val="24292E"/>
                <w:sz w:val="18"/>
                <w:szCs w:val="18"/>
                <w:lang w:val="es-ES"/>
              </w:rPr>
            </w:pPr>
            <w:r w:rsidRPr="00523656">
              <w:rPr>
                <w:rFonts w:ascii="Consolas" w:hAnsi="Consolas" w:cs="Segoe UI"/>
                <w:b/>
                <w:color w:val="6A737D"/>
                <w:sz w:val="18"/>
                <w:szCs w:val="18"/>
                <w:lang w:val="es-ES"/>
              </w:rPr>
              <w:t>TP1-I-05:</w:t>
            </w:r>
          </w:p>
        </w:tc>
      </w:tr>
      <w:tr w:rsidR="00C548F5" w:rsidRPr="00C548F5" w14:paraId="10B62752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B275D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20C14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 xml:space="preserve">La fecha de Pascua corresponde al primer domingo después de la primera </w:t>
            </w:r>
          </w:p>
        </w:tc>
      </w:tr>
      <w:tr w:rsidR="00C548F5" w:rsidRPr="00C548F5" w14:paraId="2DA0B7D2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F3647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21231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 xml:space="preserve">luna llena que sigue al equinoccio de primavera, y se calcula con </w:t>
            </w:r>
          </w:p>
        </w:tc>
      </w:tr>
      <w:tr w:rsidR="00C548F5" w:rsidRPr="00C548F5" w14:paraId="7CE10B75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8BAD9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4DC38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las siguientes expresiones:</w:t>
            </w:r>
          </w:p>
        </w:tc>
      </w:tr>
      <w:tr w:rsidR="00C548F5" w:rsidRPr="00C548F5" w14:paraId="600C5362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193C5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EC79A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A = año mod 19</w:t>
            </w:r>
          </w:p>
        </w:tc>
      </w:tr>
      <w:tr w:rsidR="00C548F5" w:rsidRPr="00C548F5" w14:paraId="0F459783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7BAC8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55EDF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B = año mod 4</w:t>
            </w:r>
          </w:p>
        </w:tc>
      </w:tr>
      <w:tr w:rsidR="00C548F5" w:rsidRPr="00C548F5" w14:paraId="43A1C4BF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231DC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FCABE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C = año mod 7</w:t>
            </w:r>
          </w:p>
        </w:tc>
      </w:tr>
      <w:tr w:rsidR="00C548F5" w:rsidRPr="00C548F5" w14:paraId="26FBD6E8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5B88B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56836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D = (19*A + 24) mod 30</w:t>
            </w:r>
          </w:p>
        </w:tc>
      </w:tr>
      <w:tr w:rsidR="00C548F5" w:rsidRPr="00C548F5" w14:paraId="29916293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03C5A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819C5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E = (2*B + 4*C + 6*D + 5) mod 7</w:t>
            </w:r>
          </w:p>
        </w:tc>
      </w:tr>
      <w:tr w:rsidR="00C548F5" w:rsidRPr="00C548F5" w14:paraId="09BB3160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F6A3B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B488E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N = (22 + D + E)</w:t>
            </w:r>
          </w:p>
        </w:tc>
      </w:tr>
      <w:tr w:rsidR="00C548F5" w:rsidRPr="00C548F5" w14:paraId="565941A4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1F5C8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EE58D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 xml:space="preserve">En el que N indica el número del día de marzo (o </w:t>
            </w:r>
            <w:proofErr w:type="gramStart"/>
            <w:r w:rsidRPr="00C548F5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Abril</w:t>
            </w:r>
            <w:proofErr w:type="gramEnd"/>
            <w:r w:rsidRPr="00C548F5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 xml:space="preserve"> si N &gt; 31) </w:t>
            </w:r>
          </w:p>
        </w:tc>
      </w:tr>
      <w:tr w:rsidR="00C548F5" w:rsidRPr="00C548F5" w14:paraId="7761D24E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80E3D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715F3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 xml:space="preserve">correspondiente al domingo de Pascua. Realizar un programa que </w:t>
            </w:r>
          </w:p>
        </w:tc>
      </w:tr>
      <w:tr w:rsidR="00C548F5" w:rsidRPr="00C548F5" w14:paraId="2A00623D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0207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0C4F3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dado un año calcule esa fecha.</w:t>
            </w:r>
          </w:p>
        </w:tc>
      </w:tr>
      <w:tr w:rsidR="00C548F5" w:rsidRPr="00C548F5" w14:paraId="2BB5890E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58E55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23A5C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*/</w:t>
            </w:r>
          </w:p>
        </w:tc>
      </w:tr>
      <w:tr w:rsidR="00C548F5" w:rsidRPr="00C548F5" w14:paraId="36CDC390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7A950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749FD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  <w:p w14:paraId="16AE465B" w14:textId="77777777" w:rsidR="00C548F5" w:rsidRPr="00C548F5" w:rsidRDefault="00C548F5" w:rsidP="00C548F5">
            <w:pPr>
              <w:spacing w:line="300" w:lineRule="atLeast"/>
              <w:jc w:val="right"/>
              <w:rPr>
                <w:lang w:val="es-ES"/>
              </w:rPr>
            </w:pPr>
          </w:p>
        </w:tc>
      </w:tr>
      <w:tr w:rsidR="00C548F5" w:rsidRPr="00C548F5" w14:paraId="67C807A3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42F20" w14:textId="77777777" w:rsidR="00C548F5" w:rsidRPr="00C548F5" w:rsidRDefault="00C548F5" w:rsidP="00C548F5">
            <w:pPr>
              <w:spacing w:line="300" w:lineRule="atLeast"/>
              <w:rPr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0A0DC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#</w:t>
            </w:r>
            <w:proofErr w:type="spellStart"/>
            <w:r w:rsidRPr="00C548F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include</w:t>
            </w:r>
            <w:proofErr w:type="spellEnd"/>
            <w:r w:rsidRPr="00C548F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&lt;iostream&gt;</w:t>
            </w:r>
          </w:p>
        </w:tc>
      </w:tr>
      <w:tr w:rsidR="00C548F5" w:rsidRPr="00C548F5" w14:paraId="2B0031A9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9F1D2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EFDEC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#</w:t>
            </w:r>
            <w:proofErr w:type="spellStart"/>
            <w:r w:rsidRPr="00C548F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include</w:t>
            </w:r>
            <w:proofErr w:type="spellEnd"/>
            <w:r w:rsidRPr="00C548F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&lt;</w:t>
            </w:r>
            <w:proofErr w:type="spellStart"/>
            <w:r w:rsidRPr="00C548F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conio.h</w:t>
            </w:r>
            <w:proofErr w:type="spellEnd"/>
            <w:r w:rsidRPr="00C548F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&gt;</w:t>
            </w:r>
          </w:p>
        </w:tc>
      </w:tr>
      <w:tr w:rsidR="00C548F5" w:rsidRPr="00C548F5" w14:paraId="53A9DBD7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DDB97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DF65E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  <w:p w14:paraId="73C124B3" w14:textId="77777777" w:rsidR="00C548F5" w:rsidRPr="00C548F5" w:rsidRDefault="00C548F5" w:rsidP="00C548F5">
            <w:pPr>
              <w:spacing w:line="300" w:lineRule="atLeast"/>
              <w:jc w:val="right"/>
              <w:rPr>
                <w:lang w:val="es-ES"/>
              </w:rPr>
            </w:pPr>
          </w:p>
        </w:tc>
      </w:tr>
      <w:tr w:rsidR="00C548F5" w:rsidRPr="00C548F5" w14:paraId="07BCA2D4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3A7D7" w14:textId="77777777" w:rsidR="00C548F5" w:rsidRPr="00C548F5" w:rsidRDefault="00C548F5" w:rsidP="00C548F5">
            <w:pPr>
              <w:spacing w:line="300" w:lineRule="atLeast"/>
              <w:rPr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AA9B1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proofErr w:type="spellStart"/>
            <w:r w:rsidRPr="00C548F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using</w:t>
            </w:r>
            <w:proofErr w:type="spellEnd"/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C548F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namespace</w:t>
            </w:r>
            <w:proofErr w:type="spellEnd"/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C548F5">
              <w:rPr>
                <w:rFonts w:ascii="Consolas" w:hAnsi="Consolas" w:cs="Segoe UI"/>
                <w:color w:val="6F42C1"/>
                <w:sz w:val="18"/>
                <w:szCs w:val="18"/>
                <w:lang w:val="es-ES"/>
              </w:rPr>
              <w:t>std</w:t>
            </w:r>
            <w:proofErr w:type="spellEnd"/>
            <w:r w:rsidRPr="00C548F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;</w:t>
            </w:r>
          </w:p>
        </w:tc>
      </w:tr>
      <w:tr w:rsidR="00C548F5" w:rsidRPr="00C548F5" w14:paraId="1F816E17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F42FB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97837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  <w:p w14:paraId="3D05B870" w14:textId="77777777" w:rsidR="00C548F5" w:rsidRPr="00C548F5" w:rsidRDefault="00C548F5" w:rsidP="00C548F5">
            <w:pPr>
              <w:spacing w:line="300" w:lineRule="atLeast"/>
              <w:jc w:val="right"/>
              <w:rPr>
                <w:lang w:val="es-ES"/>
              </w:rPr>
            </w:pPr>
          </w:p>
        </w:tc>
      </w:tr>
      <w:tr w:rsidR="00C548F5" w:rsidRPr="00C548F5" w14:paraId="49371694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9342F" w14:textId="77777777" w:rsidR="00C548F5" w:rsidRPr="00C548F5" w:rsidRDefault="00C548F5" w:rsidP="00C548F5">
            <w:pPr>
              <w:spacing w:line="300" w:lineRule="atLeast"/>
              <w:rPr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3C205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proofErr w:type="spellStart"/>
            <w:r w:rsidRPr="00C548F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int</w:t>
            </w:r>
            <w:proofErr w:type="spellEnd"/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proofErr w:type="spellStart"/>
            <w:proofErr w:type="gramStart"/>
            <w:r w:rsidRPr="00C548F5">
              <w:rPr>
                <w:rFonts w:ascii="Consolas" w:hAnsi="Consolas" w:cs="Segoe UI"/>
                <w:color w:val="6F42C1"/>
                <w:sz w:val="18"/>
                <w:szCs w:val="18"/>
                <w:lang w:val="es-ES"/>
              </w:rPr>
              <w:t>main</w:t>
            </w:r>
            <w:proofErr w:type="spellEnd"/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gramEnd"/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){</w:t>
            </w:r>
          </w:p>
        </w:tc>
      </w:tr>
      <w:tr w:rsidR="00C548F5" w:rsidRPr="00C548F5" w14:paraId="5FB415CA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A00A8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82584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C548F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int</w:t>
            </w:r>
            <w:proofErr w:type="spellEnd"/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ano;</w:t>
            </w:r>
          </w:p>
        </w:tc>
      </w:tr>
      <w:tr w:rsidR="00C548F5" w:rsidRPr="00C548F5" w14:paraId="689DB9AC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4C23F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CB8E4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C548F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int</w:t>
            </w:r>
            <w:proofErr w:type="spellEnd"/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A, B, C, D, E, N;</w:t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</w:p>
        </w:tc>
      </w:tr>
      <w:tr w:rsidR="00C548F5" w:rsidRPr="00C548F5" w14:paraId="687561FB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8FA31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2E332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  <w:p w14:paraId="1662D440" w14:textId="77777777" w:rsidR="00C548F5" w:rsidRPr="00C548F5" w:rsidRDefault="00C548F5" w:rsidP="00C548F5">
            <w:pPr>
              <w:spacing w:line="300" w:lineRule="atLeast"/>
              <w:jc w:val="right"/>
              <w:rPr>
                <w:lang w:val="es-ES"/>
              </w:rPr>
            </w:pPr>
          </w:p>
        </w:tc>
      </w:tr>
      <w:tr w:rsidR="00C548F5" w:rsidRPr="00C548F5" w14:paraId="70E3997E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CC601" w14:textId="77777777" w:rsidR="00C548F5" w:rsidRPr="00C548F5" w:rsidRDefault="00C548F5" w:rsidP="00C548F5">
            <w:pPr>
              <w:spacing w:line="300" w:lineRule="atLeast"/>
              <w:rPr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4FCD1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C548F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 xml:space="preserve">"Exprese el </w:t>
            </w:r>
            <w:proofErr w:type="spellStart"/>
            <w:r w:rsidRPr="00C548F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anio</w:t>
            </w:r>
            <w:proofErr w:type="spellEnd"/>
            <w:r w:rsidRPr="00C548F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\n"</w:t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C548F5" w:rsidRPr="00C548F5" w14:paraId="64542040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4601F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86E15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</w:p>
        </w:tc>
      </w:tr>
      <w:tr w:rsidR="00C548F5" w:rsidRPr="00C548F5" w14:paraId="0D427E82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62493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5CF68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gramStart"/>
            <w:r w:rsidRPr="00C548F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do</w:t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{</w:t>
            </w:r>
            <w:proofErr w:type="gramEnd"/>
          </w:p>
        </w:tc>
      </w:tr>
      <w:tr w:rsidR="00C548F5" w:rsidRPr="00C548F5" w14:paraId="6EE49EF8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BFDC5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33F6A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cin</w:t>
            </w:r>
            <w:proofErr w:type="spellEnd"/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&gt;&gt;ano;</w:t>
            </w:r>
          </w:p>
        </w:tc>
      </w:tr>
      <w:tr w:rsidR="00C548F5" w:rsidRPr="00C548F5" w14:paraId="0F022F33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38BA6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14D60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proofErr w:type="gramStart"/>
            <w:r w:rsidRPr="00C548F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if</w:t>
            </w:r>
            <w:proofErr w:type="spellEnd"/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gramEnd"/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ano &lt; </w:t>
            </w:r>
            <w:r w:rsidRPr="00C548F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0</w:t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||ano &gt; </w:t>
            </w:r>
            <w:r w:rsidRPr="00C548F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9999</w:t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){</w:t>
            </w:r>
          </w:p>
        </w:tc>
      </w:tr>
      <w:tr w:rsidR="00C548F5" w:rsidRPr="00C548F5" w14:paraId="1614FE89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96A67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3D811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C548F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 xml:space="preserve">"Exprese un </w:t>
            </w:r>
            <w:proofErr w:type="spellStart"/>
            <w:r w:rsidRPr="00C548F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anio</w:t>
            </w:r>
            <w:proofErr w:type="spellEnd"/>
            <w:r w:rsidRPr="00C548F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 xml:space="preserve"> comprendido entre 0 a 9999\n"</w:t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C548F5" w:rsidRPr="00C548F5" w14:paraId="44FB1392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59913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E366F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>}</w:t>
            </w:r>
          </w:p>
        </w:tc>
      </w:tr>
      <w:tr w:rsidR="00C548F5" w:rsidRPr="00C548F5" w14:paraId="41E7FCA7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A9A4F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EB379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gramStart"/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}</w:t>
            </w:r>
            <w:proofErr w:type="spellStart"/>
            <w:r w:rsidRPr="00C548F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while</w:t>
            </w:r>
            <w:proofErr w:type="spellEnd"/>
            <w:proofErr w:type="gramEnd"/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(ano &lt; </w:t>
            </w:r>
            <w:r w:rsidRPr="00C548F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0</w:t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|| ano &gt; </w:t>
            </w:r>
            <w:r w:rsidRPr="00C548F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9999</w:t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);</w:t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</w:p>
        </w:tc>
      </w:tr>
      <w:tr w:rsidR="00C548F5" w:rsidRPr="00C548F5" w14:paraId="3196F909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46862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57004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</w:p>
        </w:tc>
      </w:tr>
      <w:tr w:rsidR="00C548F5" w:rsidRPr="00C548F5" w14:paraId="3863D1B5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C8EDD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1576D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</w:p>
        </w:tc>
      </w:tr>
      <w:tr w:rsidR="00C548F5" w:rsidRPr="00C548F5" w14:paraId="40821375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0CFD0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14E35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 xml:space="preserve">A = ano % </w:t>
            </w:r>
            <w:r w:rsidRPr="00C548F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19</w:t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C548F5" w:rsidRPr="00C548F5" w14:paraId="51199C2A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13EED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7F89E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 xml:space="preserve">B = ano % </w:t>
            </w:r>
            <w:r w:rsidRPr="00C548F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4</w:t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C548F5" w:rsidRPr="00C548F5" w14:paraId="0423277B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8DE22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EA740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 xml:space="preserve">C = ano % </w:t>
            </w:r>
            <w:r w:rsidRPr="00C548F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7</w:t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C548F5" w:rsidRPr="00C548F5" w14:paraId="09135EE0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E5C5E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A7550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>D = (</w:t>
            </w:r>
            <w:r w:rsidRPr="00C548F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19</w:t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*A + </w:t>
            </w:r>
            <w:r w:rsidRPr="00C548F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24</w:t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) % </w:t>
            </w:r>
            <w:r w:rsidRPr="00C548F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30</w:t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C548F5" w:rsidRPr="00C548F5" w14:paraId="1A588DF9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B5E90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79413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>E = (</w:t>
            </w:r>
            <w:r w:rsidRPr="00C548F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2</w:t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*B + </w:t>
            </w:r>
            <w:r w:rsidRPr="00C548F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4</w:t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*C + </w:t>
            </w:r>
            <w:r w:rsidRPr="00C548F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6</w:t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*D + </w:t>
            </w:r>
            <w:r w:rsidRPr="00C548F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5</w:t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) % </w:t>
            </w:r>
            <w:r w:rsidRPr="00C548F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7</w:t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C548F5" w:rsidRPr="00C548F5" w14:paraId="3BAF1C2B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B409A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A4829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>N = (</w:t>
            </w:r>
            <w:r w:rsidRPr="00C548F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22</w:t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+ D + E);</w:t>
            </w:r>
          </w:p>
        </w:tc>
      </w:tr>
      <w:tr w:rsidR="00C548F5" w:rsidRPr="00C548F5" w14:paraId="42C7B0AF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87E34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E6FE6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</w:p>
        </w:tc>
      </w:tr>
      <w:tr w:rsidR="00C548F5" w:rsidRPr="00C548F5" w14:paraId="74A4BAD3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1F328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A073E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proofErr w:type="gramStart"/>
            <w:r w:rsidRPr="00C548F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if</w:t>
            </w:r>
            <w:proofErr w:type="spellEnd"/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gramEnd"/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N &gt; </w:t>
            </w:r>
            <w:r w:rsidRPr="00C548F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31</w:t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){</w:t>
            </w:r>
          </w:p>
        </w:tc>
      </w:tr>
      <w:tr w:rsidR="00C548F5" w:rsidRPr="00C548F5" w14:paraId="516285B5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037BF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78769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C548F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"La fecha de pascuas es: "</w:t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&lt;&lt;(N-</w:t>
            </w:r>
            <w:proofErr w:type="gramStart"/>
            <w:r w:rsidRPr="00C548F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31</w:t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)&lt;</w:t>
            </w:r>
            <w:proofErr w:type="gramEnd"/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</w:t>
            </w:r>
            <w:r w:rsidRPr="00C548F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 de abril del "</w:t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&lt;&lt;ano&lt;&lt;</w:t>
            </w:r>
            <w:r w:rsidRPr="00C548F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"\n"</w:t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C548F5" w:rsidRPr="00C548F5" w14:paraId="4A1136B7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0644B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46E88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gramStart"/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}</w:t>
            </w:r>
            <w:proofErr w:type="spellStart"/>
            <w:r w:rsidRPr="00C548F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else</w:t>
            </w:r>
            <w:proofErr w:type="spellEnd"/>
            <w:proofErr w:type="gramEnd"/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{</w:t>
            </w:r>
          </w:p>
        </w:tc>
      </w:tr>
      <w:tr w:rsidR="00C548F5" w:rsidRPr="00C548F5" w14:paraId="32AC48A2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CE61F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4EC5C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C548F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"La fecha de pascuas es: "</w:t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&lt;&lt;N&lt;&lt;</w:t>
            </w:r>
            <w:r w:rsidRPr="00C548F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 de marzo del "</w:t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&lt;&lt;ano&lt;&lt;</w:t>
            </w:r>
            <w:r w:rsidRPr="00C548F5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"\n"</w:t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C548F5" w:rsidRPr="00C548F5" w14:paraId="4229D2AC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B4612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BE480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>}</w:t>
            </w:r>
          </w:p>
        </w:tc>
      </w:tr>
      <w:tr w:rsidR="00C548F5" w:rsidRPr="00C548F5" w14:paraId="5B631724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3F7F6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C6C4A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proofErr w:type="gramStart"/>
            <w:r w:rsidRPr="00C548F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getch</w:t>
            </w:r>
            <w:proofErr w:type="spellEnd"/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gramEnd"/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);</w:t>
            </w:r>
          </w:p>
        </w:tc>
      </w:tr>
      <w:tr w:rsidR="00C548F5" w:rsidRPr="00C548F5" w14:paraId="6CAE68D0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BAC21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71E9E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C548F5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return</w:t>
            </w:r>
            <w:proofErr w:type="spellEnd"/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r w:rsidRPr="00C548F5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0</w:t>
            </w: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C548F5" w:rsidRPr="00C548F5" w14:paraId="5DA069C6" w14:textId="77777777" w:rsidTr="00C54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7F676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6F34C" w14:textId="77777777" w:rsidR="00C548F5" w:rsidRPr="00C548F5" w:rsidRDefault="00C548F5" w:rsidP="00C548F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C548F5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}</w:t>
            </w:r>
          </w:p>
        </w:tc>
      </w:tr>
    </w:tbl>
    <w:p w14:paraId="48432689" w14:textId="5B1E2649" w:rsidR="00BD2CEC" w:rsidRDefault="00BD2CEC" w:rsidP="00A37E5B"/>
    <w:p w14:paraId="2EAF9896" w14:textId="217D72B5" w:rsidR="00514817" w:rsidRDefault="00514817" w:rsidP="00A37E5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694"/>
      </w:tblGrid>
      <w:tr w:rsidR="00F34494" w:rsidRPr="00F34494" w14:paraId="6A1A9E08" w14:textId="77777777" w:rsidTr="00F3449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CFEE0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F34494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/*</w:t>
            </w:r>
          </w:p>
        </w:tc>
      </w:tr>
      <w:tr w:rsidR="00F34494" w:rsidRPr="00F34494" w14:paraId="1B2A75C5" w14:textId="77777777" w:rsidTr="00F344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D7DC3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E680C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b/>
                <w:color w:val="24292E"/>
                <w:sz w:val="18"/>
                <w:szCs w:val="18"/>
                <w:lang w:val="es-ES"/>
              </w:rPr>
            </w:pPr>
            <w:r w:rsidRPr="00523656">
              <w:rPr>
                <w:rFonts w:ascii="Consolas" w:hAnsi="Consolas" w:cs="Segoe UI"/>
                <w:b/>
                <w:color w:val="6A737D"/>
                <w:sz w:val="18"/>
                <w:szCs w:val="18"/>
                <w:lang w:val="es-ES"/>
              </w:rPr>
              <w:t>TP1-I-06:</w:t>
            </w:r>
          </w:p>
        </w:tc>
      </w:tr>
      <w:tr w:rsidR="00F34494" w:rsidRPr="00F34494" w14:paraId="093DDF14" w14:textId="77777777" w:rsidTr="00F344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4BF23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580E0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F34494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Calcular el valor de PI aplicando la fórmula:</w:t>
            </w:r>
          </w:p>
        </w:tc>
      </w:tr>
      <w:tr w:rsidR="00F34494" w:rsidRPr="00F34494" w14:paraId="40300AD4" w14:textId="77777777" w:rsidTr="00F344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3C39B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3D3C6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F34494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PI = 4*(1 - 1/3 + 1/5 - 1/7 + ... - 1/99)</w:t>
            </w:r>
          </w:p>
        </w:tc>
      </w:tr>
      <w:tr w:rsidR="00F34494" w:rsidRPr="00F34494" w14:paraId="066D1799" w14:textId="77777777" w:rsidTr="00F344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C2DD4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6C414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F34494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*/</w:t>
            </w:r>
          </w:p>
        </w:tc>
      </w:tr>
      <w:tr w:rsidR="00F34494" w:rsidRPr="00F34494" w14:paraId="1877A667" w14:textId="77777777" w:rsidTr="00F344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F0461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87185" w14:textId="77777777" w:rsidR="00F34494" w:rsidRPr="00F34494" w:rsidRDefault="00F34494" w:rsidP="00F34494">
            <w:pPr>
              <w:spacing w:line="300" w:lineRule="atLeast"/>
              <w:jc w:val="right"/>
              <w:rPr>
                <w:lang w:val="es-ES"/>
              </w:rPr>
            </w:pPr>
          </w:p>
        </w:tc>
      </w:tr>
      <w:tr w:rsidR="00F34494" w:rsidRPr="00F34494" w14:paraId="1438A51D" w14:textId="77777777" w:rsidTr="00F344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78D67" w14:textId="77777777" w:rsidR="00F34494" w:rsidRPr="00F34494" w:rsidRDefault="00F34494" w:rsidP="00F34494">
            <w:pPr>
              <w:spacing w:line="300" w:lineRule="atLeast"/>
              <w:rPr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891A9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#</w:t>
            </w:r>
            <w:proofErr w:type="spellStart"/>
            <w:r w:rsidRPr="00F34494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include</w:t>
            </w:r>
            <w:proofErr w:type="spellEnd"/>
            <w:r w:rsidRPr="00F34494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&lt;iostream&gt;</w:t>
            </w:r>
          </w:p>
        </w:tc>
      </w:tr>
      <w:tr w:rsidR="00F34494" w:rsidRPr="00F34494" w14:paraId="32E23F03" w14:textId="77777777" w:rsidTr="00F344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2FD29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6ED81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#</w:t>
            </w:r>
            <w:proofErr w:type="spellStart"/>
            <w:r w:rsidRPr="00F34494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include</w:t>
            </w:r>
            <w:proofErr w:type="spellEnd"/>
            <w:r w:rsidRPr="00F34494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&lt;</w:t>
            </w:r>
            <w:proofErr w:type="spellStart"/>
            <w:r w:rsidRPr="00F34494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conio.h</w:t>
            </w:r>
            <w:proofErr w:type="spellEnd"/>
            <w:r w:rsidRPr="00F34494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&gt;</w:t>
            </w:r>
          </w:p>
        </w:tc>
      </w:tr>
      <w:tr w:rsidR="00F34494" w:rsidRPr="00F34494" w14:paraId="2764EA99" w14:textId="77777777" w:rsidTr="00F344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82511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2C1E2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#</w:t>
            </w:r>
            <w:proofErr w:type="spellStart"/>
            <w:r w:rsidRPr="00F34494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include</w:t>
            </w:r>
            <w:proofErr w:type="spellEnd"/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r w:rsidRPr="00F34494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&lt;</w:t>
            </w:r>
            <w:proofErr w:type="spellStart"/>
            <w:r w:rsidRPr="00F34494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math.h</w:t>
            </w:r>
            <w:proofErr w:type="spellEnd"/>
            <w:r w:rsidRPr="00F34494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&gt;</w:t>
            </w:r>
          </w:p>
        </w:tc>
      </w:tr>
      <w:tr w:rsidR="00F34494" w:rsidRPr="00F34494" w14:paraId="694B36E8" w14:textId="77777777" w:rsidTr="00F344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8ADD8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2357F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#</w:t>
            </w:r>
            <w:proofErr w:type="spellStart"/>
            <w:r w:rsidRPr="00F34494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include</w:t>
            </w:r>
            <w:proofErr w:type="spellEnd"/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r w:rsidRPr="00F34494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&lt;</w:t>
            </w:r>
            <w:proofErr w:type="spellStart"/>
            <w:r w:rsidRPr="00F34494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iomanip</w:t>
            </w:r>
            <w:proofErr w:type="spellEnd"/>
            <w:r w:rsidRPr="00F34494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&gt;</w:t>
            </w:r>
          </w:p>
        </w:tc>
      </w:tr>
      <w:tr w:rsidR="00F34494" w:rsidRPr="00F34494" w14:paraId="011E3AF5" w14:textId="77777777" w:rsidTr="00F344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64018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1906C" w14:textId="77777777" w:rsidR="00F34494" w:rsidRPr="00F34494" w:rsidRDefault="00F34494" w:rsidP="00F34494">
            <w:pPr>
              <w:spacing w:line="300" w:lineRule="atLeast"/>
              <w:jc w:val="right"/>
              <w:rPr>
                <w:lang w:val="es-ES"/>
              </w:rPr>
            </w:pPr>
          </w:p>
        </w:tc>
      </w:tr>
      <w:tr w:rsidR="00F34494" w:rsidRPr="00F34494" w14:paraId="322EEB13" w14:textId="77777777" w:rsidTr="00F344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8738F" w14:textId="77777777" w:rsidR="00F34494" w:rsidRPr="00F34494" w:rsidRDefault="00F34494" w:rsidP="00F34494">
            <w:pPr>
              <w:spacing w:line="300" w:lineRule="atLeast"/>
              <w:rPr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63BBF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proofErr w:type="spellStart"/>
            <w:r w:rsidRPr="00F34494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using</w:t>
            </w:r>
            <w:proofErr w:type="spellEnd"/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F34494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namespace</w:t>
            </w:r>
            <w:proofErr w:type="spellEnd"/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F34494">
              <w:rPr>
                <w:rFonts w:ascii="Consolas" w:hAnsi="Consolas" w:cs="Segoe UI"/>
                <w:color w:val="6F42C1"/>
                <w:sz w:val="18"/>
                <w:szCs w:val="18"/>
                <w:lang w:val="es-ES"/>
              </w:rPr>
              <w:t>std</w:t>
            </w:r>
            <w:proofErr w:type="spellEnd"/>
            <w:r w:rsidRPr="00F34494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;</w:t>
            </w:r>
          </w:p>
        </w:tc>
      </w:tr>
      <w:tr w:rsidR="00F34494" w:rsidRPr="00F34494" w14:paraId="082F3413" w14:textId="77777777" w:rsidTr="00F344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D05D4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6FC71" w14:textId="77777777" w:rsidR="00F34494" w:rsidRPr="00F34494" w:rsidRDefault="00F34494" w:rsidP="00F34494">
            <w:pPr>
              <w:spacing w:line="300" w:lineRule="atLeast"/>
              <w:jc w:val="right"/>
              <w:rPr>
                <w:lang w:val="es-ES"/>
              </w:rPr>
            </w:pPr>
          </w:p>
        </w:tc>
      </w:tr>
      <w:tr w:rsidR="00F34494" w:rsidRPr="00F34494" w14:paraId="7CC6CB3D" w14:textId="77777777" w:rsidTr="00F344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D7926" w14:textId="77777777" w:rsidR="00F34494" w:rsidRPr="00F34494" w:rsidRDefault="00F34494" w:rsidP="00F34494">
            <w:pPr>
              <w:spacing w:line="300" w:lineRule="atLeast"/>
              <w:rPr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D5BC7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proofErr w:type="spellStart"/>
            <w:r w:rsidRPr="00F34494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int</w:t>
            </w:r>
            <w:proofErr w:type="spellEnd"/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proofErr w:type="spellStart"/>
            <w:proofErr w:type="gramStart"/>
            <w:r w:rsidRPr="00F34494">
              <w:rPr>
                <w:rFonts w:ascii="Consolas" w:hAnsi="Consolas" w:cs="Segoe UI"/>
                <w:color w:val="6F42C1"/>
                <w:sz w:val="18"/>
                <w:szCs w:val="18"/>
                <w:lang w:val="es-ES"/>
              </w:rPr>
              <w:t>main</w:t>
            </w:r>
            <w:proofErr w:type="spellEnd"/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gramEnd"/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){</w:t>
            </w:r>
          </w:p>
        </w:tc>
      </w:tr>
      <w:tr w:rsidR="00F34494" w:rsidRPr="00F34494" w14:paraId="2261AECF" w14:textId="77777777" w:rsidTr="00F344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FDD37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68322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F34494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double</w:t>
            </w:r>
            <w:proofErr w:type="spellEnd"/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pi=</w:t>
            </w:r>
            <w:r w:rsidRPr="00F34494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0</w:t>
            </w:r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F34494" w:rsidRPr="00F34494" w14:paraId="7A91E13C" w14:textId="77777777" w:rsidTr="00F344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BEDA1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7F654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</w:p>
        </w:tc>
      </w:tr>
      <w:tr w:rsidR="00F34494" w:rsidRPr="00F34494" w14:paraId="3C630E37" w14:textId="77777777" w:rsidTr="00F344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AAA24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DFDED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proofErr w:type="gramStart"/>
            <w:r w:rsidRPr="00F34494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for</w:t>
            </w:r>
            <w:proofErr w:type="spellEnd"/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spellStart"/>
            <w:proofErr w:type="gramEnd"/>
            <w:r w:rsidRPr="00F34494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int</w:t>
            </w:r>
            <w:proofErr w:type="spellEnd"/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n=</w:t>
            </w:r>
            <w:r w:rsidRPr="00F34494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0</w:t>
            </w:r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;n&lt;=</w:t>
            </w:r>
            <w:r w:rsidRPr="00F34494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99</w:t>
            </w:r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;n++){</w:t>
            </w:r>
          </w:p>
        </w:tc>
      </w:tr>
      <w:tr w:rsidR="00F34494" w:rsidRPr="00F34494" w14:paraId="0E226D18" w14:textId="77777777" w:rsidTr="00F344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538C3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F6716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 xml:space="preserve">pi = pi + </w:t>
            </w:r>
            <w:r w:rsidRPr="00F34494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4</w:t>
            </w:r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*(</w:t>
            </w:r>
            <w:proofErr w:type="spellStart"/>
            <w:r w:rsidRPr="00F34494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pow</w:t>
            </w:r>
            <w:proofErr w:type="spellEnd"/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(-</w:t>
            </w:r>
            <w:proofErr w:type="gramStart"/>
            <w:r w:rsidRPr="00F34494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1</w:t>
            </w:r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,n</w:t>
            </w:r>
            <w:proofErr w:type="gramEnd"/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)/(</w:t>
            </w:r>
            <w:r w:rsidRPr="00F34494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2</w:t>
            </w:r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*n+</w:t>
            </w:r>
            <w:r w:rsidRPr="00F34494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1</w:t>
            </w:r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));</w:t>
            </w:r>
          </w:p>
        </w:tc>
      </w:tr>
      <w:tr w:rsidR="00F34494" w:rsidRPr="00F34494" w14:paraId="545E070A" w14:textId="77777777" w:rsidTr="00F344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FEABD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D3744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>}</w:t>
            </w:r>
          </w:p>
        </w:tc>
      </w:tr>
      <w:tr w:rsidR="00F34494" w:rsidRPr="00F34494" w14:paraId="47DF335F" w14:textId="77777777" w:rsidTr="00F344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0F495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3CBD2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F34494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"PI = 4*(1 - 1/3 + 1/5 - 1/7 + ... - 1/99)"</w:t>
            </w:r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proofErr w:type="spellStart"/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endl</w:t>
            </w:r>
            <w:proofErr w:type="spellEnd"/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F34494" w:rsidRPr="00F34494" w14:paraId="105885EA" w14:textId="77777777" w:rsidTr="00F344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2958F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064D1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proofErr w:type="spellStart"/>
            <w:proofErr w:type="gramStart"/>
            <w:r w:rsidRPr="00F34494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setprecision</w:t>
            </w:r>
            <w:proofErr w:type="spellEnd"/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gramEnd"/>
            <w:r w:rsidRPr="00F34494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10</w:t>
            </w:r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)&lt;&lt;</w:t>
            </w:r>
            <w:proofErr w:type="spellStart"/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fixed</w:t>
            </w:r>
            <w:proofErr w:type="spellEnd"/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F34494" w:rsidRPr="00F34494" w14:paraId="58B68B0E" w14:textId="77777777" w:rsidTr="00F344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60946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E7CCC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   </w:t>
            </w:r>
            <w:proofErr w:type="spellStart"/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F34494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"El valor de PI es: "</w:t>
            </w:r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&lt;&lt;pi&lt;&lt;</w:t>
            </w:r>
            <w:proofErr w:type="spellStart"/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endl</w:t>
            </w:r>
            <w:proofErr w:type="spellEnd"/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F34494" w:rsidRPr="00F34494" w14:paraId="064D22FD" w14:textId="77777777" w:rsidTr="00F344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1761E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D5B87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   </w:t>
            </w:r>
            <w:proofErr w:type="spellStart"/>
            <w:proofErr w:type="gramStart"/>
            <w:r w:rsidRPr="00F34494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getch</w:t>
            </w:r>
            <w:proofErr w:type="spellEnd"/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gramEnd"/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);</w:t>
            </w:r>
          </w:p>
        </w:tc>
      </w:tr>
      <w:tr w:rsidR="00F34494" w:rsidRPr="00F34494" w14:paraId="3D69BC95" w14:textId="77777777" w:rsidTr="00F344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3E853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49CA2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F34494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return</w:t>
            </w:r>
            <w:proofErr w:type="spellEnd"/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r w:rsidRPr="00F34494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0</w:t>
            </w:r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F34494" w:rsidRPr="00F34494" w14:paraId="6DF42776" w14:textId="77777777" w:rsidTr="00F344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46FC8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1025B" w14:textId="77777777" w:rsidR="00F34494" w:rsidRPr="00F34494" w:rsidRDefault="00F34494" w:rsidP="00F34494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F34494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}</w:t>
            </w:r>
          </w:p>
        </w:tc>
      </w:tr>
    </w:tbl>
    <w:p w14:paraId="64A656C7" w14:textId="77777777" w:rsidR="00514817" w:rsidRDefault="00514817" w:rsidP="00A37E5B"/>
    <w:p w14:paraId="44DDBB6F" w14:textId="689A641A" w:rsidR="009D559E" w:rsidRDefault="009D559E" w:rsidP="00A37E5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960"/>
      </w:tblGrid>
      <w:tr w:rsidR="006A2A8C" w:rsidRPr="006A2A8C" w14:paraId="66E97F8E" w14:textId="77777777" w:rsidTr="006A2A8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C71E0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A2A8C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/*</w:t>
            </w:r>
          </w:p>
        </w:tc>
      </w:tr>
      <w:tr w:rsidR="006A2A8C" w:rsidRPr="006A2A8C" w14:paraId="2B33408C" w14:textId="77777777" w:rsidTr="006A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F5AFB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21457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b/>
                <w:color w:val="24292E"/>
                <w:sz w:val="18"/>
                <w:szCs w:val="18"/>
                <w:lang w:val="es-ES"/>
              </w:rPr>
            </w:pPr>
            <w:r w:rsidRPr="00523656">
              <w:rPr>
                <w:rFonts w:ascii="Consolas" w:hAnsi="Consolas" w:cs="Segoe UI"/>
                <w:b/>
                <w:color w:val="6A737D"/>
                <w:sz w:val="18"/>
                <w:szCs w:val="18"/>
                <w:lang w:val="es-ES"/>
              </w:rPr>
              <w:t>TP1-I-07:</w:t>
            </w:r>
          </w:p>
        </w:tc>
      </w:tr>
      <w:tr w:rsidR="006A2A8C" w:rsidRPr="006A2A8C" w14:paraId="2D5DD889" w14:textId="77777777" w:rsidTr="006A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006E9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6007E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A2A8C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 xml:space="preserve">Obtener un programa que calcule </w:t>
            </w:r>
            <w:proofErr w:type="gramStart"/>
            <w:r w:rsidRPr="006A2A8C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el factorial</w:t>
            </w:r>
            <w:proofErr w:type="gramEnd"/>
            <w:r w:rsidRPr="006A2A8C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 xml:space="preserve"> de un número n</w:t>
            </w:r>
          </w:p>
        </w:tc>
      </w:tr>
      <w:tr w:rsidR="006A2A8C" w:rsidRPr="006A2A8C" w14:paraId="5952E5D3" w14:textId="77777777" w:rsidTr="006A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8D5DE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14DCF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A2A8C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*/</w:t>
            </w:r>
          </w:p>
        </w:tc>
      </w:tr>
      <w:tr w:rsidR="006A2A8C" w:rsidRPr="006A2A8C" w14:paraId="1F09D0F6" w14:textId="77777777" w:rsidTr="006A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7B195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48A7A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  <w:p w14:paraId="22F152FF" w14:textId="77777777" w:rsidR="006A2A8C" w:rsidRPr="006A2A8C" w:rsidRDefault="006A2A8C" w:rsidP="006A2A8C">
            <w:pPr>
              <w:spacing w:line="300" w:lineRule="atLeast"/>
              <w:jc w:val="right"/>
              <w:rPr>
                <w:lang w:val="es-ES"/>
              </w:rPr>
            </w:pPr>
          </w:p>
        </w:tc>
      </w:tr>
      <w:tr w:rsidR="006A2A8C" w:rsidRPr="006A2A8C" w14:paraId="4BC0063B" w14:textId="77777777" w:rsidTr="006A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23C6A" w14:textId="77777777" w:rsidR="006A2A8C" w:rsidRPr="006A2A8C" w:rsidRDefault="006A2A8C" w:rsidP="006A2A8C">
            <w:pPr>
              <w:spacing w:line="300" w:lineRule="atLeast"/>
              <w:rPr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4A08D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#</w:t>
            </w:r>
            <w:proofErr w:type="spellStart"/>
            <w:r w:rsidRPr="006A2A8C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include</w:t>
            </w:r>
            <w:proofErr w:type="spellEnd"/>
            <w:r w:rsidRPr="006A2A8C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&lt;iostream&gt;</w:t>
            </w:r>
          </w:p>
        </w:tc>
      </w:tr>
      <w:tr w:rsidR="006A2A8C" w:rsidRPr="006A2A8C" w14:paraId="5F632A8B" w14:textId="77777777" w:rsidTr="006A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BEA70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D9ED5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#</w:t>
            </w:r>
            <w:proofErr w:type="spellStart"/>
            <w:r w:rsidRPr="006A2A8C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include</w:t>
            </w:r>
            <w:proofErr w:type="spellEnd"/>
            <w:r w:rsidRPr="006A2A8C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&lt;</w:t>
            </w:r>
            <w:proofErr w:type="spellStart"/>
            <w:r w:rsidRPr="006A2A8C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conio.h</w:t>
            </w:r>
            <w:proofErr w:type="spellEnd"/>
            <w:r w:rsidRPr="006A2A8C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&gt;</w:t>
            </w:r>
          </w:p>
        </w:tc>
      </w:tr>
      <w:tr w:rsidR="006A2A8C" w:rsidRPr="006A2A8C" w14:paraId="6E068D18" w14:textId="77777777" w:rsidTr="006A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3F62D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81AD3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  <w:p w14:paraId="4E5A01DE" w14:textId="77777777" w:rsidR="006A2A8C" w:rsidRPr="006A2A8C" w:rsidRDefault="006A2A8C" w:rsidP="006A2A8C">
            <w:pPr>
              <w:spacing w:line="300" w:lineRule="atLeast"/>
              <w:jc w:val="right"/>
              <w:rPr>
                <w:lang w:val="es-ES"/>
              </w:rPr>
            </w:pPr>
          </w:p>
        </w:tc>
      </w:tr>
      <w:tr w:rsidR="006A2A8C" w:rsidRPr="006A2A8C" w14:paraId="37DECC90" w14:textId="77777777" w:rsidTr="006A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FBDB2" w14:textId="77777777" w:rsidR="006A2A8C" w:rsidRPr="006A2A8C" w:rsidRDefault="006A2A8C" w:rsidP="006A2A8C">
            <w:pPr>
              <w:spacing w:line="300" w:lineRule="atLeast"/>
              <w:rPr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CFF66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proofErr w:type="spellStart"/>
            <w:r w:rsidRPr="006A2A8C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using</w:t>
            </w:r>
            <w:proofErr w:type="spellEnd"/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6A2A8C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namespace</w:t>
            </w:r>
            <w:proofErr w:type="spellEnd"/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6A2A8C">
              <w:rPr>
                <w:rFonts w:ascii="Consolas" w:hAnsi="Consolas" w:cs="Segoe UI"/>
                <w:color w:val="6F42C1"/>
                <w:sz w:val="18"/>
                <w:szCs w:val="18"/>
                <w:lang w:val="es-ES"/>
              </w:rPr>
              <w:t>std</w:t>
            </w:r>
            <w:proofErr w:type="spellEnd"/>
            <w:r w:rsidRPr="006A2A8C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;</w:t>
            </w:r>
          </w:p>
        </w:tc>
      </w:tr>
      <w:tr w:rsidR="006A2A8C" w:rsidRPr="006A2A8C" w14:paraId="53E3A13C" w14:textId="77777777" w:rsidTr="006A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A885A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DCEF2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  <w:p w14:paraId="7568E344" w14:textId="77777777" w:rsidR="006A2A8C" w:rsidRPr="006A2A8C" w:rsidRDefault="006A2A8C" w:rsidP="006A2A8C">
            <w:pPr>
              <w:spacing w:line="300" w:lineRule="atLeast"/>
              <w:jc w:val="right"/>
              <w:rPr>
                <w:lang w:val="es-ES"/>
              </w:rPr>
            </w:pPr>
          </w:p>
        </w:tc>
      </w:tr>
      <w:tr w:rsidR="006A2A8C" w:rsidRPr="006A2A8C" w14:paraId="5009B4DE" w14:textId="77777777" w:rsidTr="006A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D6C9D" w14:textId="77777777" w:rsidR="006A2A8C" w:rsidRPr="006A2A8C" w:rsidRDefault="006A2A8C" w:rsidP="006A2A8C">
            <w:pPr>
              <w:spacing w:line="300" w:lineRule="atLeast"/>
              <w:rPr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C9981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proofErr w:type="spellStart"/>
            <w:r w:rsidRPr="006A2A8C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int</w:t>
            </w:r>
            <w:proofErr w:type="spellEnd"/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proofErr w:type="spellStart"/>
            <w:proofErr w:type="gramStart"/>
            <w:r w:rsidRPr="006A2A8C">
              <w:rPr>
                <w:rFonts w:ascii="Consolas" w:hAnsi="Consolas" w:cs="Segoe UI"/>
                <w:color w:val="6F42C1"/>
                <w:sz w:val="18"/>
                <w:szCs w:val="18"/>
                <w:lang w:val="es-ES"/>
              </w:rPr>
              <w:t>main</w:t>
            </w:r>
            <w:proofErr w:type="spellEnd"/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gramEnd"/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){</w:t>
            </w:r>
          </w:p>
        </w:tc>
      </w:tr>
      <w:tr w:rsidR="006A2A8C" w:rsidRPr="006A2A8C" w14:paraId="3798A5F8" w14:textId="77777777" w:rsidTr="006A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C7BAC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132DA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6A2A8C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int</w:t>
            </w:r>
            <w:proofErr w:type="spellEnd"/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numero;</w:t>
            </w:r>
          </w:p>
        </w:tc>
      </w:tr>
      <w:tr w:rsidR="006A2A8C" w:rsidRPr="006A2A8C" w14:paraId="5640C63D" w14:textId="77777777" w:rsidTr="006A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3ED96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E932B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6A2A8C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unsigned</w:t>
            </w:r>
            <w:proofErr w:type="spellEnd"/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6A2A8C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long</w:t>
            </w:r>
            <w:proofErr w:type="spellEnd"/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6A2A8C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long</w:t>
            </w:r>
            <w:proofErr w:type="spellEnd"/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factorial=</w:t>
            </w:r>
            <w:r w:rsidRPr="006A2A8C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1</w:t>
            </w:r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6A2A8C" w:rsidRPr="006A2A8C" w14:paraId="16D19D70" w14:textId="77777777" w:rsidTr="006A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20866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8FCA7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6A2A8C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"\</w:t>
            </w:r>
            <w:proofErr w:type="spellStart"/>
            <w:r w:rsidRPr="006A2A8C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nIngrese</w:t>
            </w:r>
            <w:proofErr w:type="spellEnd"/>
            <w:r w:rsidRPr="006A2A8C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 xml:space="preserve"> un </w:t>
            </w:r>
            <w:proofErr w:type="spellStart"/>
            <w:r w:rsidRPr="006A2A8C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numero</w:t>
            </w:r>
            <w:proofErr w:type="spellEnd"/>
            <w:r w:rsidRPr="006A2A8C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 xml:space="preserve">: </w:t>
            </w:r>
            <w:proofErr w:type="gramStart"/>
            <w:r w:rsidRPr="006A2A8C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</w:t>
            </w:r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  <w:proofErr w:type="spellStart"/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cin</w:t>
            </w:r>
            <w:proofErr w:type="spellEnd"/>
            <w:proofErr w:type="gramEnd"/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&gt;&gt;numero;</w:t>
            </w:r>
          </w:p>
        </w:tc>
      </w:tr>
      <w:tr w:rsidR="006A2A8C" w:rsidRPr="006A2A8C" w14:paraId="55D87E8C" w14:textId="77777777" w:rsidTr="006A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19474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8D38D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proofErr w:type="gramStart"/>
            <w:r w:rsidRPr="006A2A8C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for</w:t>
            </w:r>
            <w:proofErr w:type="spellEnd"/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spellStart"/>
            <w:proofErr w:type="gramEnd"/>
            <w:r w:rsidRPr="006A2A8C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int</w:t>
            </w:r>
            <w:proofErr w:type="spellEnd"/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i = </w:t>
            </w:r>
            <w:r w:rsidRPr="006A2A8C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1</w:t>
            </w:r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 i &lt;= numero; i++){</w:t>
            </w:r>
          </w:p>
        </w:tc>
      </w:tr>
      <w:tr w:rsidR="006A2A8C" w:rsidRPr="006A2A8C" w14:paraId="38596263" w14:textId="77777777" w:rsidTr="006A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BA5C9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4038F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>factorial = factorial * i;</w:t>
            </w:r>
          </w:p>
        </w:tc>
      </w:tr>
      <w:tr w:rsidR="006A2A8C" w:rsidRPr="006A2A8C" w14:paraId="78C6EF46" w14:textId="77777777" w:rsidTr="006A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036D9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4F63A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  <w:t>}</w:t>
            </w:r>
          </w:p>
        </w:tc>
      </w:tr>
      <w:tr w:rsidR="006A2A8C" w:rsidRPr="006A2A8C" w14:paraId="146A5143" w14:textId="77777777" w:rsidTr="006A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65954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D9998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6A2A8C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"\</w:t>
            </w:r>
            <w:proofErr w:type="spellStart"/>
            <w:r w:rsidRPr="006A2A8C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nEl</w:t>
            </w:r>
            <w:proofErr w:type="spellEnd"/>
            <w:r w:rsidRPr="006A2A8C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 xml:space="preserve"> factorial de: "</w:t>
            </w:r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&lt;&lt;numero&lt;&lt;</w:t>
            </w:r>
            <w:r w:rsidRPr="006A2A8C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"! = "</w:t>
            </w:r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&lt;&lt;factorial&lt;&lt;</w:t>
            </w:r>
            <w:proofErr w:type="spellStart"/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endl</w:t>
            </w:r>
            <w:proofErr w:type="spellEnd"/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</w:p>
        </w:tc>
      </w:tr>
      <w:tr w:rsidR="006A2A8C" w:rsidRPr="006A2A8C" w14:paraId="52C621D2" w14:textId="77777777" w:rsidTr="006A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C3741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09021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proofErr w:type="gramStart"/>
            <w:r w:rsidRPr="006A2A8C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getch</w:t>
            </w:r>
            <w:proofErr w:type="spellEnd"/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gramEnd"/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);</w:t>
            </w:r>
          </w:p>
        </w:tc>
      </w:tr>
      <w:tr w:rsidR="006A2A8C" w:rsidRPr="006A2A8C" w14:paraId="215E76F7" w14:textId="77777777" w:rsidTr="006A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C5B58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90194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6A2A8C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return</w:t>
            </w:r>
            <w:proofErr w:type="spellEnd"/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r w:rsidRPr="006A2A8C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0</w:t>
            </w:r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6A2A8C" w:rsidRPr="006A2A8C" w14:paraId="13680C4F" w14:textId="77777777" w:rsidTr="006A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6A04C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050C9" w14:textId="77777777" w:rsidR="006A2A8C" w:rsidRPr="006A2A8C" w:rsidRDefault="006A2A8C" w:rsidP="006A2A8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A2A8C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}</w:t>
            </w:r>
          </w:p>
        </w:tc>
      </w:tr>
    </w:tbl>
    <w:p w14:paraId="05FF33A8" w14:textId="19ACEBA6" w:rsidR="00157655" w:rsidRDefault="00157655" w:rsidP="00A37E5B"/>
    <w:p w14:paraId="19D8F495" w14:textId="5FA5A985" w:rsidR="006A2A8C" w:rsidRDefault="006A2A8C" w:rsidP="00A37E5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287"/>
      </w:tblGrid>
      <w:tr w:rsidR="0067774B" w:rsidRPr="0067774B" w14:paraId="3F0B3D29" w14:textId="77777777" w:rsidTr="0067774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E5DA4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7774B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/*</w:t>
            </w:r>
          </w:p>
        </w:tc>
      </w:tr>
      <w:tr w:rsidR="0067774B" w:rsidRPr="0067774B" w14:paraId="5AEE15F0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62CE8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5800C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b/>
                <w:color w:val="24292E"/>
                <w:sz w:val="18"/>
                <w:szCs w:val="18"/>
                <w:lang w:val="es-ES"/>
              </w:rPr>
            </w:pPr>
            <w:r w:rsidRPr="00523656">
              <w:rPr>
                <w:rFonts w:ascii="Consolas" w:hAnsi="Consolas" w:cs="Segoe UI"/>
                <w:b/>
                <w:color w:val="6A737D"/>
                <w:sz w:val="18"/>
                <w:szCs w:val="18"/>
                <w:lang w:val="es-ES"/>
              </w:rPr>
              <w:t>TP1-I-08:</w:t>
            </w:r>
          </w:p>
        </w:tc>
      </w:tr>
      <w:tr w:rsidR="0067774B" w:rsidRPr="0067774B" w14:paraId="3F04D699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C8042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16FA5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7774B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 xml:space="preserve">Obtener un programa que calcule y muestre </w:t>
            </w:r>
            <w:proofErr w:type="spellStart"/>
            <w:r w:rsidRPr="0067774B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e^x</w:t>
            </w:r>
            <w:proofErr w:type="spellEnd"/>
          </w:p>
        </w:tc>
      </w:tr>
      <w:tr w:rsidR="0067774B" w:rsidRPr="0067774B" w14:paraId="340651B6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97443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E0F85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7774B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 xml:space="preserve">utilizando la serie: </w:t>
            </w:r>
          </w:p>
        </w:tc>
      </w:tr>
      <w:tr w:rsidR="0067774B" w:rsidRPr="0067774B" w14:paraId="3B35F091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97846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8085E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proofErr w:type="spellStart"/>
            <w:r w:rsidRPr="0067774B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e^x</w:t>
            </w:r>
            <w:proofErr w:type="spellEnd"/>
            <w:r w:rsidRPr="0067774B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 xml:space="preserve"> = 1 + x/1! + x^2/2! + x^3/3! + ... + </w:t>
            </w:r>
            <w:proofErr w:type="spellStart"/>
            <w:r w:rsidRPr="0067774B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x^n</w:t>
            </w:r>
            <w:proofErr w:type="spellEnd"/>
            <w:r w:rsidRPr="0067774B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/n!</w:t>
            </w:r>
          </w:p>
        </w:tc>
      </w:tr>
      <w:tr w:rsidR="0067774B" w:rsidRPr="0067774B" w14:paraId="2A45DE0D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AAC2A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B97A7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7774B">
              <w:rPr>
                <w:rFonts w:ascii="Consolas" w:hAnsi="Consolas" w:cs="Segoe UI"/>
                <w:color w:val="6A737D"/>
                <w:sz w:val="18"/>
                <w:szCs w:val="18"/>
                <w:lang w:val="es-ES"/>
              </w:rPr>
              <w:t>*/</w:t>
            </w:r>
          </w:p>
        </w:tc>
      </w:tr>
      <w:tr w:rsidR="0067774B" w:rsidRPr="0067774B" w14:paraId="029786F1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46047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9E29E" w14:textId="77777777" w:rsidR="0067774B" w:rsidRPr="0067774B" w:rsidRDefault="0067774B" w:rsidP="0067774B">
            <w:pPr>
              <w:spacing w:line="300" w:lineRule="atLeast"/>
              <w:jc w:val="right"/>
              <w:rPr>
                <w:lang w:val="es-ES"/>
              </w:rPr>
            </w:pPr>
          </w:p>
        </w:tc>
      </w:tr>
      <w:tr w:rsidR="0067774B" w:rsidRPr="0067774B" w14:paraId="14C0299E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0803B" w14:textId="77777777" w:rsidR="0067774B" w:rsidRPr="0067774B" w:rsidRDefault="0067774B" w:rsidP="0067774B">
            <w:pPr>
              <w:spacing w:line="300" w:lineRule="atLeast"/>
              <w:rPr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3FF27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#</w:t>
            </w:r>
            <w:proofErr w:type="spellStart"/>
            <w:r w:rsidRPr="0067774B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include</w:t>
            </w:r>
            <w:proofErr w:type="spellEnd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r w:rsidRPr="0067774B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&lt;iostream&gt;</w:t>
            </w:r>
          </w:p>
        </w:tc>
      </w:tr>
      <w:tr w:rsidR="0067774B" w:rsidRPr="0067774B" w14:paraId="70C45272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94E4E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DD580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#</w:t>
            </w:r>
            <w:proofErr w:type="spellStart"/>
            <w:r w:rsidRPr="0067774B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include</w:t>
            </w:r>
            <w:proofErr w:type="spellEnd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r w:rsidRPr="0067774B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&lt;</w:t>
            </w:r>
            <w:proofErr w:type="spellStart"/>
            <w:r w:rsidRPr="0067774B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conio.h</w:t>
            </w:r>
            <w:proofErr w:type="spellEnd"/>
            <w:r w:rsidRPr="0067774B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&gt;</w:t>
            </w:r>
          </w:p>
        </w:tc>
      </w:tr>
      <w:tr w:rsidR="0067774B" w:rsidRPr="0067774B" w14:paraId="71E8EB55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BD7CA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6DC29" w14:textId="77777777" w:rsidR="0067774B" w:rsidRPr="0067774B" w:rsidRDefault="0067774B" w:rsidP="0067774B">
            <w:pPr>
              <w:spacing w:line="300" w:lineRule="atLeast"/>
              <w:jc w:val="right"/>
              <w:rPr>
                <w:lang w:val="es-ES"/>
              </w:rPr>
            </w:pPr>
          </w:p>
        </w:tc>
      </w:tr>
      <w:tr w:rsidR="0067774B" w:rsidRPr="0067774B" w14:paraId="6A78F2A2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8FEF0" w14:textId="77777777" w:rsidR="0067774B" w:rsidRPr="0067774B" w:rsidRDefault="0067774B" w:rsidP="0067774B">
            <w:pPr>
              <w:spacing w:line="300" w:lineRule="atLeast"/>
              <w:rPr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8F5C1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proofErr w:type="spellStart"/>
            <w:r w:rsidRPr="0067774B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using</w:t>
            </w:r>
            <w:proofErr w:type="spellEnd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67774B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namespace</w:t>
            </w:r>
            <w:proofErr w:type="spellEnd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67774B">
              <w:rPr>
                <w:rFonts w:ascii="Consolas" w:hAnsi="Consolas" w:cs="Segoe UI"/>
                <w:color w:val="6F42C1"/>
                <w:sz w:val="18"/>
                <w:szCs w:val="18"/>
                <w:lang w:val="es-ES"/>
              </w:rPr>
              <w:t>std</w:t>
            </w:r>
            <w:proofErr w:type="spellEnd"/>
            <w:r w:rsidRPr="0067774B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;</w:t>
            </w:r>
          </w:p>
        </w:tc>
      </w:tr>
      <w:tr w:rsidR="0067774B" w:rsidRPr="0067774B" w14:paraId="7C5E0081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12511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7CC73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  <w:p w14:paraId="106B385D" w14:textId="77777777" w:rsidR="0067774B" w:rsidRPr="0067774B" w:rsidRDefault="0067774B" w:rsidP="0067774B">
            <w:pPr>
              <w:spacing w:line="300" w:lineRule="atLeast"/>
              <w:jc w:val="right"/>
              <w:rPr>
                <w:lang w:val="es-ES"/>
              </w:rPr>
            </w:pPr>
          </w:p>
        </w:tc>
      </w:tr>
      <w:tr w:rsidR="0067774B" w:rsidRPr="0067774B" w14:paraId="53666A1A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641F6" w14:textId="77777777" w:rsidR="0067774B" w:rsidRPr="0067774B" w:rsidRDefault="0067774B" w:rsidP="0067774B">
            <w:pPr>
              <w:spacing w:line="300" w:lineRule="atLeast"/>
              <w:rPr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D3FD3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proofErr w:type="spellStart"/>
            <w:r w:rsidRPr="0067774B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int</w:t>
            </w:r>
            <w:proofErr w:type="spellEnd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proofErr w:type="spellStart"/>
            <w:proofErr w:type="gramStart"/>
            <w:r w:rsidRPr="0067774B">
              <w:rPr>
                <w:rFonts w:ascii="Consolas" w:hAnsi="Consolas" w:cs="Segoe UI"/>
                <w:color w:val="6F42C1"/>
                <w:sz w:val="18"/>
                <w:szCs w:val="18"/>
                <w:lang w:val="es-ES"/>
              </w:rPr>
              <w:t>main</w:t>
            </w:r>
            <w:proofErr w:type="spellEnd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gramEnd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</w:t>
            </w:r>
          </w:p>
        </w:tc>
      </w:tr>
      <w:tr w:rsidR="0067774B" w:rsidRPr="0067774B" w14:paraId="42A28C9A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1493B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3117C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{</w:t>
            </w:r>
          </w:p>
        </w:tc>
      </w:tr>
      <w:tr w:rsidR="0067774B" w:rsidRPr="0067774B" w14:paraId="2C6CB5BF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8BF84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8276A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   </w:t>
            </w:r>
            <w:proofErr w:type="spellStart"/>
            <w:r w:rsidRPr="0067774B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int</w:t>
            </w:r>
            <w:proofErr w:type="spellEnd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contador=</w:t>
            </w:r>
            <w:r w:rsidRPr="0067774B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1</w:t>
            </w: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67774B" w:rsidRPr="0067774B" w14:paraId="1C0EE21C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5289E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41322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   </w:t>
            </w:r>
            <w:proofErr w:type="spellStart"/>
            <w:r w:rsidRPr="0067774B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int</w:t>
            </w:r>
            <w:proofErr w:type="spellEnd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nTerminos</w:t>
            </w:r>
            <w:proofErr w:type="spellEnd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67774B" w:rsidRPr="0067774B" w14:paraId="6D3A8A9D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50F16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07A57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  <w:p w14:paraId="540209B0" w14:textId="77777777" w:rsidR="0067774B" w:rsidRPr="0067774B" w:rsidRDefault="0067774B" w:rsidP="0067774B">
            <w:pPr>
              <w:spacing w:line="300" w:lineRule="atLeast"/>
              <w:jc w:val="right"/>
              <w:rPr>
                <w:lang w:val="es-ES"/>
              </w:rPr>
            </w:pPr>
          </w:p>
        </w:tc>
      </w:tr>
      <w:tr w:rsidR="0067774B" w:rsidRPr="0067774B" w14:paraId="067BAD9A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49587" w14:textId="77777777" w:rsidR="0067774B" w:rsidRPr="0067774B" w:rsidRDefault="0067774B" w:rsidP="0067774B">
            <w:pPr>
              <w:spacing w:line="300" w:lineRule="atLeast"/>
              <w:rPr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95CD8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   </w:t>
            </w:r>
            <w:proofErr w:type="spellStart"/>
            <w:r w:rsidRPr="0067774B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double</w:t>
            </w:r>
            <w:proofErr w:type="spellEnd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total=</w:t>
            </w:r>
            <w:r w:rsidRPr="0067774B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1</w:t>
            </w: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67774B" w:rsidRPr="0067774B" w14:paraId="49090249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FAC55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32C58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   </w:t>
            </w:r>
            <w:proofErr w:type="spellStart"/>
            <w:r w:rsidRPr="0067774B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double</w:t>
            </w:r>
            <w:proofErr w:type="spellEnd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s=</w:t>
            </w:r>
            <w:r w:rsidRPr="0067774B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1</w:t>
            </w: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67774B" w:rsidRPr="0067774B" w14:paraId="327E5744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98DF2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77E89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   </w:t>
            </w:r>
            <w:proofErr w:type="spellStart"/>
            <w:r w:rsidRPr="0067774B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double</w:t>
            </w:r>
            <w:proofErr w:type="spellEnd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m=</w:t>
            </w:r>
            <w:r w:rsidRPr="0067774B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1</w:t>
            </w: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67774B" w:rsidRPr="0067774B" w14:paraId="77078C7E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68B2B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5C4B1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   </w:t>
            </w:r>
            <w:proofErr w:type="spellStart"/>
            <w:r w:rsidRPr="0067774B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double</w:t>
            </w:r>
            <w:proofErr w:type="spellEnd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x;</w:t>
            </w:r>
          </w:p>
        </w:tc>
      </w:tr>
      <w:tr w:rsidR="0067774B" w:rsidRPr="0067774B" w14:paraId="0E534BB3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5C7F0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4404B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</w:p>
        </w:tc>
      </w:tr>
      <w:tr w:rsidR="0067774B" w:rsidRPr="0067774B" w14:paraId="13A98036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BCC53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A4BC5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   </w:t>
            </w:r>
            <w:proofErr w:type="spellStart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&lt;&lt;</w:t>
            </w:r>
            <w:r w:rsidRPr="0067774B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"Ingres el valor de x: "</w:t>
            </w: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67774B" w:rsidRPr="0067774B" w14:paraId="7AD451EA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86192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40298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   </w:t>
            </w:r>
            <w:proofErr w:type="spellStart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cin</w:t>
            </w:r>
            <w:proofErr w:type="spellEnd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&gt;&gt; x;</w:t>
            </w:r>
          </w:p>
        </w:tc>
      </w:tr>
      <w:tr w:rsidR="0067774B" w:rsidRPr="0067774B" w14:paraId="52758228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76FE6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CA7FE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   </w:t>
            </w:r>
            <w:proofErr w:type="spellStart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&lt;&lt;</w:t>
            </w:r>
            <w:r w:rsidRPr="0067774B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 xml:space="preserve">"Ingrese los 'n' </w:t>
            </w:r>
            <w:proofErr w:type="spellStart"/>
            <w:r w:rsidRPr="0067774B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terminos</w:t>
            </w:r>
            <w:proofErr w:type="spellEnd"/>
            <w:r w:rsidRPr="0067774B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 xml:space="preserve"> de la serie: "</w:t>
            </w: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67774B" w:rsidRPr="0067774B" w14:paraId="4F7389DE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F0BEE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9634E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   </w:t>
            </w:r>
            <w:proofErr w:type="spellStart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cin</w:t>
            </w:r>
            <w:proofErr w:type="spellEnd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&gt;&gt; </w:t>
            </w:r>
            <w:proofErr w:type="spellStart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nTerminos</w:t>
            </w:r>
            <w:proofErr w:type="spellEnd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67774B" w:rsidRPr="0067774B" w14:paraId="64376543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CE97C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5F9BD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  <w:p w14:paraId="1B1A8A46" w14:textId="77777777" w:rsidR="0067774B" w:rsidRPr="0067774B" w:rsidRDefault="0067774B" w:rsidP="0067774B">
            <w:pPr>
              <w:spacing w:line="300" w:lineRule="atLeast"/>
              <w:jc w:val="right"/>
              <w:rPr>
                <w:lang w:val="es-ES"/>
              </w:rPr>
            </w:pPr>
          </w:p>
        </w:tc>
      </w:tr>
      <w:tr w:rsidR="0067774B" w:rsidRPr="0067774B" w14:paraId="6147DBCF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4A045" w14:textId="77777777" w:rsidR="0067774B" w:rsidRPr="0067774B" w:rsidRDefault="0067774B" w:rsidP="0067774B">
            <w:pPr>
              <w:spacing w:line="300" w:lineRule="atLeast"/>
              <w:rPr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5443E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   </w:t>
            </w:r>
            <w:proofErr w:type="spellStart"/>
            <w:r w:rsidRPr="0067774B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while</w:t>
            </w:r>
            <w:proofErr w:type="spellEnd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(contador &lt;= </w:t>
            </w:r>
            <w:proofErr w:type="spellStart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nTerminos</w:t>
            </w:r>
            <w:proofErr w:type="spellEnd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</w:t>
            </w:r>
          </w:p>
        </w:tc>
      </w:tr>
      <w:tr w:rsidR="0067774B" w:rsidRPr="0067774B" w14:paraId="25FA86BF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87383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41DDD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   {</w:t>
            </w:r>
          </w:p>
        </w:tc>
      </w:tr>
      <w:tr w:rsidR="0067774B" w:rsidRPr="0067774B" w14:paraId="2DAE406F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0109A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994CC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       s *= x;</w:t>
            </w:r>
          </w:p>
        </w:tc>
      </w:tr>
      <w:tr w:rsidR="0067774B" w:rsidRPr="0067774B" w14:paraId="0EE7EFF5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AB280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E999E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       m *= contador;</w:t>
            </w:r>
          </w:p>
        </w:tc>
      </w:tr>
      <w:tr w:rsidR="0067774B" w:rsidRPr="0067774B" w14:paraId="7BDF491A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D4E43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04C64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       total += (s/m);</w:t>
            </w:r>
          </w:p>
        </w:tc>
      </w:tr>
      <w:tr w:rsidR="0067774B" w:rsidRPr="0067774B" w14:paraId="60D71F10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4742A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943B5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       contador++;</w:t>
            </w:r>
          </w:p>
        </w:tc>
      </w:tr>
      <w:tr w:rsidR="0067774B" w:rsidRPr="0067774B" w14:paraId="7A957889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F9E60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BA27E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   }</w:t>
            </w:r>
          </w:p>
        </w:tc>
      </w:tr>
      <w:tr w:rsidR="0067774B" w:rsidRPr="0067774B" w14:paraId="44BF00BC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E2BE2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670B8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ab/>
            </w:r>
            <w:proofErr w:type="spellStart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r w:rsidRPr="0067774B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</w:t>
            </w:r>
            <w:proofErr w:type="spellStart"/>
            <w:r w:rsidRPr="0067774B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e^x</w:t>
            </w:r>
            <w:proofErr w:type="spellEnd"/>
            <w:r w:rsidRPr="0067774B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 xml:space="preserve"> = 1 + x/1! + x^2/2! + x^3/3! + ... + </w:t>
            </w:r>
            <w:proofErr w:type="spellStart"/>
            <w:r w:rsidRPr="0067774B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x^n</w:t>
            </w:r>
            <w:proofErr w:type="spellEnd"/>
            <w:r w:rsidRPr="0067774B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/n!"</w:t>
            </w: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</w:t>
            </w:r>
            <w:proofErr w:type="spellStart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endl</w:t>
            </w:r>
            <w:proofErr w:type="spellEnd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67774B" w:rsidRPr="0067774B" w14:paraId="065DA764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C077B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7FC10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   </w:t>
            </w:r>
            <w:proofErr w:type="spellStart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cout</w:t>
            </w:r>
            <w:proofErr w:type="spellEnd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&lt;&lt; </w:t>
            </w:r>
            <w:r w:rsidRPr="0067774B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"e^"</w:t>
            </w: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&lt;&lt;x&lt;&lt;</w:t>
            </w:r>
            <w:r w:rsidRPr="0067774B">
              <w:rPr>
                <w:rFonts w:ascii="Consolas" w:hAnsi="Consolas" w:cs="Segoe UI"/>
                <w:color w:val="032F62"/>
                <w:sz w:val="18"/>
                <w:szCs w:val="18"/>
                <w:lang w:val="es-ES"/>
              </w:rPr>
              <w:t>" = "</w:t>
            </w: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&lt;&lt; total;</w:t>
            </w:r>
          </w:p>
        </w:tc>
      </w:tr>
      <w:tr w:rsidR="0067774B" w:rsidRPr="0067774B" w14:paraId="78209471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B55EF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C8AEA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  <w:p w14:paraId="2F7A0BB9" w14:textId="77777777" w:rsidR="0067774B" w:rsidRPr="0067774B" w:rsidRDefault="0067774B" w:rsidP="0067774B">
            <w:pPr>
              <w:spacing w:line="300" w:lineRule="atLeast"/>
              <w:jc w:val="right"/>
              <w:rPr>
                <w:lang w:val="es-ES"/>
              </w:rPr>
            </w:pPr>
          </w:p>
        </w:tc>
      </w:tr>
      <w:tr w:rsidR="0067774B" w:rsidRPr="0067774B" w14:paraId="7A5D3C10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BA3E5" w14:textId="77777777" w:rsidR="0067774B" w:rsidRPr="0067774B" w:rsidRDefault="0067774B" w:rsidP="0067774B">
            <w:pPr>
              <w:spacing w:line="300" w:lineRule="atLeast"/>
              <w:rPr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B50F3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   </w:t>
            </w:r>
            <w:proofErr w:type="spellStart"/>
            <w:proofErr w:type="gramStart"/>
            <w:r w:rsidRPr="0067774B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getch</w:t>
            </w:r>
            <w:proofErr w:type="spellEnd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(</w:t>
            </w:r>
            <w:proofErr w:type="gramEnd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);</w:t>
            </w:r>
          </w:p>
        </w:tc>
      </w:tr>
      <w:tr w:rsidR="0067774B" w:rsidRPr="0067774B" w14:paraId="3DC39EF8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61E15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CF799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   </w:t>
            </w:r>
            <w:proofErr w:type="spellStart"/>
            <w:r w:rsidRPr="0067774B">
              <w:rPr>
                <w:rFonts w:ascii="Consolas" w:hAnsi="Consolas" w:cs="Segoe UI"/>
                <w:color w:val="D73A49"/>
                <w:sz w:val="18"/>
                <w:szCs w:val="18"/>
                <w:lang w:val="es-ES"/>
              </w:rPr>
              <w:t>return</w:t>
            </w:r>
            <w:proofErr w:type="spellEnd"/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 xml:space="preserve"> </w:t>
            </w:r>
            <w:r w:rsidRPr="0067774B">
              <w:rPr>
                <w:rFonts w:ascii="Consolas" w:hAnsi="Consolas" w:cs="Segoe UI"/>
                <w:color w:val="005CC5"/>
                <w:sz w:val="18"/>
                <w:szCs w:val="18"/>
                <w:lang w:val="es-ES"/>
              </w:rPr>
              <w:t>0</w:t>
            </w: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;</w:t>
            </w:r>
          </w:p>
        </w:tc>
      </w:tr>
      <w:tr w:rsidR="0067774B" w:rsidRPr="0067774B" w14:paraId="407A84F7" w14:textId="77777777" w:rsidTr="006777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669A3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F4804" w14:textId="77777777" w:rsidR="0067774B" w:rsidRPr="0067774B" w:rsidRDefault="0067774B" w:rsidP="0067774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</w:pPr>
            <w:r w:rsidRPr="0067774B">
              <w:rPr>
                <w:rFonts w:ascii="Consolas" w:hAnsi="Consolas" w:cs="Segoe UI"/>
                <w:color w:val="24292E"/>
                <w:sz w:val="18"/>
                <w:szCs w:val="18"/>
                <w:lang w:val="es-ES"/>
              </w:rPr>
              <w:t>}</w:t>
            </w:r>
          </w:p>
        </w:tc>
      </w:tr>
    </w:tbl>
    <w:p w14:paraId="7165322C" w14:textId="77777777" w:rsidR="0067774B" w:rsidRDefault="0067774B" w:rsidP="00A37E5B"/>
    <w:p w14:paraId="43A146F5" w14:textId="048C3B81" w:rsidR="00157655" w:rsidRDefault="00157655" w:rsidP="00A37E5B"/>
    <w:p w14:paraId="12D38368" w14:textId="5764E174" w:rsidR="00523656" w:rsidRDefault="00523656" w:rsidP="00A37E5B">
      <w:bookmarkStart w:id="5" w:name="_GoBack"/>
      <w:bookmarkEnd w:id="5"/>
    </w:p>
    <w:p w14:paraId="542A1394" w14:textId="77777777" w:rsidR="00523656" w:rsidRPr="00A37E5B" w:rsidRDefault="00523656" w:rsidP="00A37E5B"/>
    <w:p w14:paraId="428BF2B8" w14:textId="0250DD6E" w:rsidR="006F1922" w:rsidRPr="006F1922" w:rsidRDefault="006F1922" w:rsidP="006F1922">
      <w:pPr>
        <w:pStyle w:val="Ttulo3"/>
        <w:numPr>
          <w:ilvl w:val="0"/>
          <w:numId w:val="31"/>
        </w:numPr>
        <w:rPr>
          <w:rFonts w:ascii="Arial" w:hAnsi="Arial" w:cs="Arial"/>
        </w:rPr>
      </w:pPr>
      <w:bookmarkStart w:id="6" w:name="_Toc515254088"/>
      <w:r>
        <w:rPr>
          <w:rFonts w:ascii="Arial" w:hAnsi="Arial" w:cs="Arial"/>
        </w:rPr>
        <w:t>Funciones.</w:t>
      </w:r>
      <w:bookmarkEnd w:id="6"/>
    </w:p>
    <w:p w14:paraId="09E0405F" w14:textId="5F22321E" w:rsidR="006F1922" w:rsidRPr="00CD2A0E" w:rsidRDefault="00CD2A0E" w:rsidP="002E35DB">
      <w:pPr>
        <w:pStyle w:val="Ttulo3"/>
        <w:numPr>
          <w:ilvl w:val="0"/>
          <w:numId w:val="31"/>
        </w:numPr>
        <w:rPr>
          <w:rFonts w:ascii="Arial" w:hAnsi="Arial" w:cs="Arial"/>
        </w:rPr>
      </w:pPr>
      <w:bookmarkStart w:id="7" w:name="_Toc515254089"/>
      <w:r w:rsidRPr="00CD2A0E">
        <w:rPr>
          <w:rFonts w:ascii="Arial" w:hAnsi="Arial" w:cs="Arial"/>
        </w:rPr>
        <w:t>Arreglos.</w:t>
      </w:r>
      <w:bookmarkEnd w:id="7"/>
    </w:p>
    <w:p w14:paraId="77E4A81E" w14:textId="6EFF813A" w:rsidR="00CD2A0E" w:rsidRDefault="00C31507" w:rsidP="00C31507">
      <w:pPr>
        <w:pStyle w:val="Ttulo3"/>
        <w:numPr>
          <w:ilvl w:val="0"/>
          <w:numId w:val="31"/>
        </w:numPr>
        <w:rPr>
          <w:rFonts w:ascii="Arial" w:hAnsi="Arial" w:cs="Arial"/>
        </w:rPr>
      </w:pPr>
      <w:bookmarkStart w:id="8" w:name="_Toc515254090"/>
      <w:r w:rsidRPr="00C31507">
        <w:rPr>
          <w:rFonts w:ascii="Arial" w:hAnsi="Arial" w:cs="Arial"/>
        </w:rPr>
        <w:t>Estructuras.</w:t>
      </w:r>
      <w:bookmarkEnd w:id="8"/>
    </w:p>
    <w:p w14:paraId="5B0D8B6D" w14:textId="77777777" w:rsidR="00DE305B" w:rsidRPr="00DE305B" w:rsidRDefault="00DE305B" w:rsidP="00DE305B"/>
    <w:p w14:paraId="4948D7EC" w14:textId="08705FB8" w:rsidR="00DE305B" w:rsidRDefault="00DE305B">
      <w:pPr>
        <w:pStyle w:val="Ttulo3"/>
        <w:rPr>
          <w:rFonts w:ascii="Arial" w:hAnsi="Arial" w:cs="Arial"/>
          <w:sz w:val="28"/>
          <w:szCs w:val="32"/>
        </w:rPr>
      </w:pPr>
      <w:bookmarkStart w:id="9" w:name="_Toc515254091"/>
      <w:r w:rsidRPr="00652C30">
        <w:rPr>
          <w:rFonts w:ascii="Arial" w:hAnsi="Arial" w:cs="Arial"/>
          <w:sz w:val="28"/>
          <w:szCs w:val="32"/>
        </w:rPr>
        <w:t>TRABAJO PRACTICO N.º</w:t>
      </w:r>
      <w:r w:rsidR="00C030CE" w:rsidRPr="00652C30">
        <w:rPr>
          <w:rFonts w:ascii="Arial" w:hAnsi="Arial" w:cs="Arial"/>
          <w:sz w:val="28"/>
          <w:szCs w:val="32"/>
        </w:rPr>
        <w:t xml:space="preserve"> 2</w:t>
      </w:r>
      <w:r w:rsidR="00194D3E" w:rsidRPr="00652C30">
        <w:rPr>
          <w:rFonts w:ascii="Arial" w:hAnsi="Arial" w:cs="Arial"/>
          <w:sz w:val="28"/>
          <w:szCs w:val="32"/>
        </w:rPr>
        <w:t xml:space="preserve"> </w:t>
      </w:r>
      <w:r w:rsidR="007034B7" w:rsidRPr="00652C30">
        <w:rPr>
          <w:rFonts w:ascii="Arial" w:hAnsi="Arial" w:cs="Arial"/>
          <w:sz w:val="28"/>
          <w:szCs w:val="32"/>
        </w:rPr>
        <w:t>-</w:t>
      </w:r>
      <w:r w:rsidR="00194D3E" w:rsidRPr="00652C30">
        <w:rPr>
          <w:rFonts w:ascii="Arial" w:hAnsi="Arial" w:cs="Arial"/>
          <w:sz w:val="28"/>
          <w:szCs w:val="32"/>
        </w:rPr>
        <w:t xml:space="preserve"> Punteros.</w:t>
      </w:r>
      <w:bookmarkEnd w:id="9"/>
    </w:p>
    <w:p w14:paraId="5A14BDB4" w14:textId="77777777" w:rsidR="00AF1328" w:rsidRPr="00AF1328" w:rsidRDefault="00AF1328" w:rsidP="00AF1328"/>
    <w:p w14:paraId="492528DB" w14:textId="4D07BAD3" w:rsidR="00417A0F" w:rsidRDefault="00417A0F" w:rsidP="00417A0F">
      <w:pPr>
        <w:pStyle w:val="Ttulo3"/>
        <w:numPr>
          <w:ilvl w:val="0"/>
          <w:numId w:val="32"/>
        </w:numPr>
        <w:rPr>
          <w:rFonts w:ascii="Arial" w:hAnsi="Arial" w:cs="Arial"/>
          <w:sz w:val="27"/>
          <w:szCs w:val="27"/>
        </w:rPr>
      </w:pPr>
      <w:bookmarkStart w:id="10" w:name="_Toc515254092"/>
      <w:r w:rsidRPr="00652C30">
        <w:rPr>
          <w:rFonts w:ascii="Arial" w:hAnsi="Arial" w:cs="Arial"/>
          <w:sz w:val="27"/>
          <w:szCs w:val="27"/>
        </w:rPr>
        <w:t>Objetivos de aprendizaje.</w:t>
      </w:r>
      <w:bookmarkEnd w:id="10"/>
    </w:p>
    <w:p w14:paraId="3C970612" w14:textId="08D0BD14" w:rsidR="008F38FF" w:rsidRDefault="008F38FF" w:rsidP="008F38FF"/>
    <w:p w14:paraId="4AF26841" w14:textId="221D5886" w:rsidR="008F38FF" w:rsidRPr="007864B2" w:rsidRDefault="008F38FF" w:rsidP="007864B2">
      <w:pPr>
        <w:pStyle w:val="Prrafodelista"/>
        <w:numPr>
          <w:ilvl w:val="0"/>
          <w:numId w:val="36"/>
        </w:numPr>
        <w:rPr>
          <w:rFonts w:ascii="Arial" w:hAnsi="Arial" w:cs="Arial"/>
          <w:sz w:val="24"/>
        </w:rPr>
      </w:pPr>
      <w:r w:rsidRPr="007864B2">
        <w:rPr>
          <w:rFonts w:ascii="Arial" w:hAnsi="Arial" w:cs="Arial"/>
          <w:sz w:val="24"/>
        </w:rPr>
        <w:t>Comprender el significado de los punteros y su relación con arreglos y cadenas.</w:t>
      </w:r>
    </w:p>
    <w:p w14:paraId="5AD9CB65" w14:textId="38BADEE3" w:rsidR="008F38FF" w:rsidRPr="007864B2" w:rsidRDefault="007864B2" w:rsidP="007864B2">
      <w:pPr>
        <w:pStyle w:val="Prrafodelista"/>
        <w:numPr>
          <w:ilvl w:val="0"/>
          <w:numId w:val="36"/>
        </w:numPr>
        <w:rPr>
          <w:rFonts w:ascii="Arial" w:hAnsi="Arial" w:cs="Arial"/>
          <w:sz w:val="24"/>
        </w:rPr>
      </w:pPr>
      <w:r w:rsidRPr="007864B2">
        <w:rPr>
          <w:rFonts w:ascii="Arial" w:hAnsi="Arial" w:cs="Arial"/>
          <w:sz w:val="24"/>
        </w:rPr>
        <w:t>Desarrollar programas utilizando gestión dinámica de memoria.</w:t>
      </w:r>
    </w:p>
    <w:p w14:paraId="4CC72570" w14:textId="77777777" w:rsidR="008F38FF" w:rsidRPr="008F38FF" w:rsidRDefault="008F38FF" w:rsidP="008F38FF"/>
    <w:p w14:paraId="319D363F" w14:textId="6B62FD2A" w:rsidR="00417A0F" w:rsidRDefault="00417A0F" w:rsidP="00417A0F">
      <w:pPr>
        <w:pStyle w:val="Ttulo3"/>
        <w:numPr>
          <w:ilvl w:val="0"/>
          <w:numId w:val="32"/>
        </w:numPr>
        <w:rPr>
          <w:rFonts w:ascii="Arial" w:hAnsi="Arial" w:cs="Arial"/>
          <w:sz w:val="27"/>
          <w:szCs w:val="27"/>
        </w:rPr>
      </w:pPr>
      <w:bookmarkStart w:id="11" w:name="_Toc515254093"/>
      <w:r w:rsidRPr="00652C30">
        <w:rPr>
          <w:rFonts w:ascii="Arial" w:hAnsi="Arial" w:cs="Arial"/>
          <w:sz w:val="27"/>
          <w:szCs w:val="27"/>
        </w:rPr>
        <w:t>Unidad temática que incluye este trabajo práctico.</w:t>
      </w:r>
      <w:bookmarkEnd w:id="11"/>
    </w:p>
    <w:p w14:paraId="4F9735F5" w14:textId="7D24B3E2" w:rsidR="00BC7990" w:rsidRDefault="00BC7990" w:rsidP="00BC7990">
      <w:pPr>
        <w:rPr>
          <w:rFonts w:ascii="Arial" w:hAnsi="Arial" w:cs="Arial"/>
          <w:sz w:val="24"/>
          <w:szCs w:val="24"/>
        </w:rPr>
      </w:pPr>
    </w:p>
    <w:p w14:paraId="4EF17EAE" w14:textId="77777777" w:rsidR="00BC7990" w:rsidRPr="00BC7990" w:rsidRDefault="00BC7990" w:rsidP="00BC7990">
      <w:pPr>
        <w:rPr>
          <w:rFonts w:ascii="Arial" w:hAnsi="Arial" w:cs="Arial"/>
          <w:sz w:val="24"/>
          <w:szCs w:val="24"/>
        </w:rPr>
      </w:pPr>
      <w:r w:rsidRPr="00BC7990">
        <w:rPr>
          <w:rFonts w:ascii="Arial" w:hAnsi="Arial" w:cs="Arial"/>
          <w:sz w:val="24"/>
          <w:szCs w:val="24"/>
        </w:rPr>
        <w:t>Este trabajo práctico corresponde a la unidad 3 de la programación de la asignatura.</w:t>
      </w:r>
    </w:p>
    <w:p w14:paraId="64F32458" w14:textId="77777777" w:rsidR="00BC7990" w:rsidRDefault="00BC7990" w:rsidP="00BC7990">
      <w:pPr>
        <w:rPr>
          <w:rFonts w:ascii="Arial" w:hAnsi="Arial" w:cs="Arial"/>
          <w:sz w:val="24"/>
          <w:szCs w:val="24"/>
        </w:rPr>
      </w:pPr>
      <w:r w:rsidRPr="00BC7990">
        <w:rPr>
          <w:rFonts w:ascii="Arial" w:hAnsi="Arial" w:cs="Arial"/>
          <w:sz w:val="24"/>
          <w:szCs w:val="24"/>
        </w:rPr>
        <w:t xml:space="preserve">Los ejercicios 3, 5, 6, 7, 9, y 11 son de </w:t>
      </w:r>
      <w:r w:rsidRPr="00BC7990">
        <w:rPr>
          <w:rFonts w:ascii="Arial" w:hAnsi="Arial" w:cs="Arial"/>
          <w:sz w:val="24"/>
          <w:szCs w:val="24"/>
        </w:rPr>
        <w:t>presentación</w:t>
      </w:r>
      <w:r w:rsidRPr="00BC7990">
        <w:rPr>
          <w:rFonts w:ascii="Arial" w:hAnsi="Arial" w:cs="Arial"/>
          <w:sz w:val="24"/>
          <w:szCs w:val="24"/>
        </w:rPr>
        <w:t xml:space="preserve"> obligatoria. </w:t>
      </w:r>
    </w:p>
    <w:p w14:paraId="0415EB01" w14:textId="754DA2BE" w:rsidR="00BC7990" w:rsidRDefault="00BC7990" w:rsidP="00BC7990">
      <w:pPr>
        <w:rPr>
          <w:rFonts w:ascii="Arial" w:hAnsi="Arial" w:cs="Arial"/>
          <w:sz w:val="24"/>
          <w:szCs w:val="24"/>
        </w:rPr>
      </w:pPr>
      <w:r w:rsidRPr="00BC7990">
        <w:rPr>
          <w:rFonts w:ascii="Arial" w:hAnsi="Arial" w:cs="Arial"/>
          <w:sz w:val="24"/>
          <w:szCs w:val="24"/>
        </w:rPr>
        <w:t xml:space="preserve">Los </w:t>
      </w:r>
      <w:r w:rsidRPr="00BC7990">
        <w:rPr>
          <w:rFonts w:ascii="Arial" w:hAnsi="Arial" w:cs="Arial"/>
          <w:sz w:val="24"/>
          <w:szCs w:val="24"/>
        </w:rPr>
        <w:t>demás</w:t>
      </w:r>
      <w:r w:rsidRPr="00BC7990">
        <w:rPr>
          <w:rFonts w:ascii="Arial" w:hAnsi="Arial" w:cs="Arial"/>
          <w:sz w:val="24"/>
          <w:szCs w:val="24"/>
        </w:rPr>
        <w:t xml:space="preserve"> son de</w:t>
      </w:r>
      <w:r>
        <w:rPr>
          <w:rFonts w:ascii="Arial" w:hAnsi="Arial" w:cs="Arial"/>
          <w:sz w:val="24"/>
          <w:szCs w:val="24"/>
        </w:rPr>
        <w:t xml:space="preserve"> </w:t>
      </w:r>
      <w:r w:rsidRPr="00BC7990">
        <w:rPr>
          <w:rFonts w:ascii="Arial" w:hAnsi="Arial" w:cs="Arial"/>
          <w:sz w:val="24"/>
          <w:szCs w:val="24"/>
        </w:rPr>
        <w:t>presentación</w:t>
      </w:r>
      <w:r w:rsidRPr="00BC7990">
        <w:rPr>
          <w:rFonts w:ascii="Arial" w:hAnsi="Arial" w:cs="Arial"/>
          <w:sz w:val="24"/>
          <w:szCs w:val="24"/>
        </w:rPr>
        <w:t xml:space="preserve"> optativa.</w:t>
      </w:r>
    </w:p>
    <w:p w14:paraId="6143259F" w14:textId="77777777" w:rsidR="00BC7990" w:rsidRPr="00BC7990" w:rsidRDefault="00BC7990" w:rsidP="00BC7990">
      <w:pPr>
        <w:rPr>
          <w:rFonts w:ascii="Arial" w:hAnsi="Arial" w:cs="Arial"/>
          <w:sz w:val="24"/>
          <w:szCs w:val="24"/>
        </w:rPr>
      </w:pPr>
    </w:p>
    <w:p w14:paraId="7736DCCF" w14:textId="77777777" w:rsidR="00417A0F" w:rsidRDefault="00417A0F" w:rsidP="00417A0F">
      <w:pPr>
        <w:pStyle w:val="Ttulo3"/>
        <w:numPr>
          <w:ilvl w:val="0"/>
          <w:numId w:val="32"/>
        </w:numPr>
        <w:rPr>
          <w:rFonts w:ascii="Arial" w:hAnsi="Arial" w:cs="Arial"/>
          <w:sz w:val="27"/>
          <w:szCs w:val="27"/>
        </w:rPr>
      </w:pPr>
      <w:bookmarkStart w:id="12" w:name="_Toc515254094"/>
      <w:r w:rsidRPr="00652C30">
        <w:rPr>
          <w:rFonts w:ascii="Arial" w:hAnsi="Arial" w:cs="Arial"/>
          <w:sz w:val="27"/>
          <w:szCs w:val="27"/>
        </w:rPr>
        <w:t>Consignas para desarrollar en el trabajo práctico.</w:t>
      </w:r>
      <w:bookmarkEnd w:id="12"/>
    </w:p>
    <w:p w14:paraId="68412F8E" w14:textId="77777777" w:rsidR="00C3426B" w:rsidRPr="00C3426B" w:rsidRDefault="00C3426B" w:rsidP="00C3426B"/>
    <w:p w14:paraId="321EF5DE" w14:textId="68BE9481" w:rsidR="00C3426B" w:rsidRDefault="00617A55" w:rsidP="00C3426B">
      <w:pPr>
        <w:pStyle w:val="Ttulo3"/>
        <w:rPr>
          <w:rFonts w:ascii="Arial" w:hAnsi="Arial" w:cs="Arial"/>
          <w:sz w:val="28"/>
          <w:szCs w:val="32"/>
        </w:rPr>
      </w:pPr>
      <w:bookmarkStart w:id="13" w:name="_Toc515254095"/>
      <w:r w:rsidRPr="00652C30">
        <w:rPr>
          <w:rFonts w:ascii="Arial" w:hAnsi="Arial" w:cs="Arial"/>
          <w:sz w:val="28"/>
          <w:szCs w:val="32"/>
        </w:rPr>
        <w:t>TRABAJO PRACTICO N.º</w:t>
      </w:r>
      <w:r w:rsidR="00C030CE" w:rsidRPr="00652C30">
        <w:rPr>
          <w:rFonts w:ascii="Arial" w:hAnsi="Arial" w:cs="Arial"/>
          <w:sz w:val="28"/>
          <w:szCs w:val="32"/>
        </w:rPr>
        <w:t xml:space="preserve"> 3</w:t>
      </w:r>
      <w:r w:rsidR="00194D3E" w:rsidRPr="00652C30">
        <w:rPr>
          <w:rFonts w:ascii="Arial" w:hAnsi="Arial" w:cs="Arial"/>
          <w:sz w:val="28"/>
          <w:szCs w:val="32"/>
        </w:rPr>
        <w:t xml:space="preserve"> </w:t>
      </w:r>
      <w:r w:rsidR="007034B7" w:rsidRPr="00652C30">
        <w:rPr>
          <w:rFonts w:ascii="Arial" w:hAnsi="Arial" w:cs="Arial"/>
          <w:sz w:val="28"/>
          <w:szCs w:val="32"/>
        </w:rPr>
        <w:t>–</w:t>
      </w:r>
      <w:r w:rsidR="00194D3E" w:rsidRPr="00652C30">
        <w:rPr>
          <w:rFonts w:ascii="Arial" w:hAnsi="Arial" w:cs="Arial"/>
          <w:sz w:val="28"/>
          <w:szCs w:val="32"/>
        </w:rPr>
        <w:t xml:space="preserve"> </w:t>
      </w:r>
      <w:r w:rsidR="007034B7" w:rsidRPr="00652C30">
        <w:rPr>
          <w:rFonts w:ascii="Arial" w:hAnsi="Arial" w:cs="Arial"/>
          <w:sz w:val="28"/>
          <w:szCs w:val="32"/>
        </w:rPr>
        <w:t>Clases y Herencia.</w:t>
      </w:r>
      <w:bookmarkEnd w:id="13"/>
    </w:p>
    <w:p w14:paraId="72540B33" w14:textId="77777777" w:rsidR="00AF1328" w:rsidRPr="00AF1328" w:rsidRDefault="00AF1328" w:rsidP="00AF1328"/>
    <w:p w14:paraId="55977BD3" w14:textId="048233E8" w:rsidR="006A02D4" w:rsidRDefault="00C3426B" w:rsidP="006A02D4">
      <w:pPr>
        <w:pStyle w:val="Ttulo3"/>
        <w:numPr>
          <w:ilvl w:val="0"/>
          <w:numId w:val="33"/>
        </w:numPr>
        <w:rPr>
          <w:rFonts w:ascii="Arial" w:hAnsi="Arial" w:cs="Arial"/>
          <w:sz w:val="27"/>
          <w:szCs w:val="27"/>
        </w:rPr>
      </w:pPr>
      <w:bookmarkStart w:id="14" w:name="_Toc515254096"/>
      <w:r w:rsidRPr="006A02D4">
        <w:rPr>
          <w:rFonts w:ascii="Arial" w:hAnsi="Arial" w:cs="Arial"/>
          <w:sz w:val="27"/>
          <w:szCs w:val="27"/>
        </w:rPr>
        <w:lastRenderedPageBreak/>
        <w:t>Objetivos de aprendizaje.</w:t>
      </w:r>
      <w:bookmarkEnd w:id="14"/>
    </w:p>
    <w:p w14:paraId="120E0C79" w14:textId="4001327B" w:rsidR="006A02D4" w:rsidRDefault="006A02D4" w:rsidP="006A02D4">
      <w:pPr>
        <w:rPr>
          <w:rFonts w:ascii="Arial" w:hAnsi="Arial" w:cs="Arial"/>
          <w:sz w:val="24"/>
          <w:szCs w:val="24"/>
        </w:rPr>
      </w:pPr>
    </w:p>
    <w:p w14:paraId="08FA7F30" w14:textId="57345735" w:rsidR="006A02D4" w:rsidRPr="00DE116B" w:rsidRDefault="006A02D4" w:rsidP="00DE116B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DE116B">
        <w:rPr>
          <w:rFonts w:ascii="Arial" w:hAnsi="Arial" w:cs="Arial"/>
          <w:sz w:val="24"/>
          <w:szCs w:val="24"/>
        </w:rPr>
        <w:t>Comprender el concepto de Orientación a Objetos y tipos abstractos.</w:t>
      </w:r>
    </w:p>
    <w:p w14:paraId="0E025FF4" w14:textId="130E4953" w:rsidR="006A02D4" w:rsidRPr="00DE116B" w:rsidRDefault="00DE116B" w:rsidP="00DE116B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DE116B">
        <w:rPr>
          <w:rFonts w:ascii="Arial" w:hAnsi="Arial" w:cs="Arial"/>
          <w:sz w:val="24"/>
          <w:szCs w:val="24"/>
        </w:rPr>
        <w:t>Comprender el concepto de herencia.</w:t>
      </w:r>
    </w:p>
    <w:p w14:paraId="261FA8EE" w14:textId="3A705AE4" w:rsidR="00DE116B" w:rsidRPr="00DE116B" w:rsidRDefault="00DE116B" w:rsidP="00DE116B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DE116B">
        <w:rPr>
          <w:rFonts w:ascii="Arial" w:hAnsi="Arial" w:cs="Arial"/>
          <w:sz w:val="24"/>
          <w:szCs w:val="24"/>
        </w:rPr>
        <w:t>Construir programas en C++ utilizando definiciones de clases y herencia.</w:t>
      </w:r>
    </w:p>
    <w:p w14:paraId="3CCDE575" w14:textId="77777777" w:rsidR="006A02D4" w:rsidRPr="006A02D4" w:rsidRDefault="006A02D4" w:rsidP="006A02D4">
      <w:pPr>
        <w:rPr>
          <w:rFonts w:ascii="Arial" w:hAnsi="Arial" w:cs="Arial"/>
          <w:sz w:val="24"/>
          <w:szCs w:val="24"/>
        </w:rPr>
      </w:pPr>
    </w:p>
    <w:p w14:paraId="03A2AFD0" w14:textId="3216F964" w:rsidR="00C3426B" w:rsidRDefault="00C3426B" w:rsidP="00C3426B">
      <w:pPr>
        <w:pStyle w:val="Ttulo3"/>
        <w:numPr>
          <w:ilvl w:val="0"/>
          <w:numId w:val="33"/>
        </w:numPr>
        <w:rPr>
          <w:rFonts w:ascii="Arial" w:hAnsi="Arial" w:cs="Arial"/>
          <w:sz w:val="27"/>
          <w:szCs w:val="27"/>
        </w:rPr>
      </w:pPr>
      <w:bookmarkStart w:id="15" w:name="_Toc515254097"/>
      <w:r w:rsidRPr="00652C30">
        <w:rPr>
          <w:rFonts w:ascii="Arial" w:hAnsi="Arial" w:cs="Arial"/>
          <w:sz w:val="27"/>
          <w:szCs w:val="27"/>
        </w:rPr>
        <w:t>Unidad temática que incluye este trabajo práctico.</w:t>
      </w:r>
      <w:bookmarkEnd w:id="15"/>
    </w:p>
    <w:p w14:paraId="366A42A0" w14:textId="632D0193" w:rsidR="00DE116B" w:rsidRDefault="00DE116B" w:rsidP="00DE116B">
      <w:pPr>
        <w:rPr>
          <w:rFonts w:ascii="Arial" w:hAnsi="Arial" w:cs="Arial"/>
          <w:sz w:val="24"/>
          <w:szCs w:val="24"/>
        </w:rPr>
      </w:pPr>
    </w:p>
    <w:p w14:paraId="21376846" w14:textId="3E354386" w:rsidR="00753CD4" w:rsidRPr="00753CD4" w:rsidRDefault="00753CD4" w:rsidP="00753CD4">
      <w:pPr>
        <w:rPr>
          <w:rFonts w:ascii="Arial" w:hAnsi="Arial" w:cs="Arial"/>
          <w:sz w:val="24"/>
          <w:szCs w:val="24"/>
        </w:rPr>
      </w:pPr>
      <w:r w:rsidRPr="00753CD4">
        <w:rPr>
          <w:rFonts w:ascii="Arial" w:hAnsi="Arial" w:cs="Arial"/>
          <w:sz w:val="24"/>
          <w:szCs w:val="24"/>
        </w:rPr>
        <w:t xml:space="preserve">Este trabajo práctico corresponde a </w:t>
      </w:r>
      <w:r w:rsidRPr="00753CD4">
        <w:rPr>
          <w:rFonts w:ascii="Arial" w:hAnsi="Arial" w:cs="Arial"/>
          <w:sz w:val="24"/>
          <w:szCs w:val="24"/>
        </w:rPr>
        <w:t>las unidades</w:t>
      </w:r>
      <w:r w:rsidRPr="00753CD4">
        <w:rPr>
          <w:rFonts w:ascii="Arial" w:hAnsi="Arial" w:cs="Arial"/>
          <w:sz w:val="24"/>
          <w:szCs w:val="24"/>
        </w:rPr>
        <w:t xml:space="preserve"> 4,5,6 y 7 de la programación de la asignatura.</w:t>
      </w:r>
    </w:p>
    <w:p w14:paraId="50A242A9" w14:textId="501BE88D" w:rsidR="00753CD4" w:rsidRDefault="00753CD4" w:rsidP="00753CD4">
      <w:pPr>
        <w:rPr>
          <w:rFonts w:ascii="Arial" w:hAnsi="Arial" w:cs="Arial"/>
          <w:sz w:val="24"/>
          <w:szCs w:val="24"/>
        </w:rPr>
      </w:pPr>
      <w:r w:rsidRPr="00753CD4">
        <w:rPr>
          <w:rFonts w:ascii="Arial" w:hAnsi="Arial" w:cs="Arial"/>
          <w:sz w:val="24"/>
          <w:szCs w:val="24"/>
        </w:rPr>
        <w:t xml:space="preserve">Los ejercicios 3, 4, 7, 8, 9 y 10 son de </w:t>
      </w:r>
      <w:r w:rsidR="00B42C22" w:rsidRPr="00753CD4">
        <w:rPr>
          <w:rFonts w:ascii="Arial" w:hAnsi="Arial" w:cs="Arial"/>
          <w:sz w:val="24"/>
          <w:szCs w:val="24"/>
        </w:rPr>
        <w:t>presentación</w:t>
      </w:r>
      <w:r w:rsidRPr="00753CD4">
        <w:rPr>
          <w:rFonts w:ascii="Arial" w:hAnsi="Arial" w:cs="Arial"/>
          <w:sz w:val="24"/>
          <w:szCs w:val="24"/>
        </w:rPr>
        <w:t xml:space="preserve"> obligatoria. Los </w:t>
      </w:r>
      <w:r w:rsidR="00B42C22" w:rsidRPr="00753CD4">
        <w:rPr>
          <w:rFonts w:ascii="Arial" w:hAnsi="Arial" w:cs="Arial"/>
          <w:sz w:val="24"/>
          <w:szCs w:val="24"/>
        </w:rPr>
        <w:t>demás</w:t>
      </w:r>
      <w:r w:rsidRPr="00753CD4">
        <w:rPr>
          <w:rFonts w:ascii="Arial" w:hAnsi="Arial" w:cs="Arial"/>
          <w:sz w:val="24"/>
          <w:szCs w:val="24"/>
        </w:rPr>
        <w:t xml:space="preserve"> son de </w:t>
      </w:r>
      <w:r w:rsidR="00B42C22" w:rsidRPr="00753CD4">
        <w:rPr>
          <w:rFonts w:ascii="Arial" w:hAnsi="Arial" w:cs="Arial"/>
          <w:sz w:val="24"/>
          <w:szCs w:val="24"/>
        </w:rPr>
        <w:t>presentación</w:t>
      </w:r>
      <w:r w:rsidRPr="00753CD4">
        <w:rPr>
          <w:rFonts w:ascii="Arial" w:hAnsi="Arial" w:cs="Arial"/>
          <w:sz w:val="24"/>
          <w:szCs w:val="24"/>
        </w:rPr>
        <w:t xml:space="preserve"> optativa.</w:t>
      </w:r>
    </w:p>
    <w:p w14:paraId="79A5B428" w14:textId="77777777" w:rsidR="00753CD4" w:rsidRPr="00753CD4" w:rsidRDefault="00753CD4" w:rsidP="00DE116B">
      <w:pPr>
        <w:rPr>
          <w:rFonts w:ascii="Arial" w:hAnsi="Arial" w:cs="Arial"/>
          <w:sz w:val="24"/>
          <w:szCs w:val="24"/>
        </w:rPr>
      </w:pPr>
    </w:p>
    <w:p w14:paraId="133F6B73" w14:textId="77777777" w:rsidR="00C3426B" w:rsidRPr="00652C30" w:rsidRDefault="00C3426B" w:rsidP="00C3426B">
      <w:pPr>
        <w:pStyle w:val="Ttulo3"/>
        <w:numPr>
          <w:ilvl w:val="0"/>
          <w:numId w:val="33"/>
        </w:numPr>
        <w:rPr>
          <w:rFonts w:ascii="Arial" w:hAnsi="Arial" w:cs="Arial"/>
          <w:sz w:val="27"/>
          <w:szCs w:val="27"/>
        </w:rPr>
      </w:pPr>
      <w:bookmarkStart w:id="16" w:name="_Toc515254098"/>
      <w:r w:rsidRPr="00652C30">
        <w:rPr>
          <w:rFonts w:ascii="Arial" w:hAnsi="Arial" w:cs="Arial"/>
          <w:sz w:val="27"/>
          <w:szCs w:val="27"/>
        </w:rPr>
        <w:t>Consignas para desarrollar en el trabajo práctico.</w:t>
      </w:r>
      <w:bookmarkEnd w:id="16"/>
    </w:p>
    <w:p w14:paraId="65F6DCE8" w14:textId="77777777" w:rsidR="00C3426B" w:rsidRPr="00C3426B" w:rsidRDefault="00C3426B" w:rsidP="00C3426B"/>
    <w:p w14:paraId="72634C01" w14:textId="1D3EAAC6" w:rsidR="00617A55" w:rsidRDefault="00617A55" w:rsidP="00617A55">
      <w:pPr>
        <w:pStyle w:val="Ttulo3"/>
        <w:rPr>
          <w:rFonts w:ascii="Arial" w:hAnsi="Arial" w:cs="Arial"/>
          <w:sz w:val="28"/>
          <w:szCs w:val="30"/>
        </w:rPr>
      </w:pPr>
      <w:bookmarkStart w:id="17" w:name="_Toc515254099"/>
      <w:r w:rsidRPr="00652C30">
        <w:rPr>
          <w:rFonts w:ascii="Arial" w:hAnsi="Arial" w:cs="Arial"/>
          <w:sz w:val="28"/>
          <w:szCs w:val="30"/>
        </w:rPr>
        <w:t>TRABAJO PRACTICO N.º</w:t>
      </w:r>
      <w:r w:rsidR="00C030CE" w:rsidRPr="00652C30">
        <w:rPr>
          <w:rFonts w:ascii="Arial" w:hAnsi="Arial" w:cs="Arial"/>
          <w:sz w:val="28"/>
          <w:szCs w:val="30"/>
        </w:rPr>
        <w:t xml:space="preserve"> 4</w:t>
      </w:r>
      <w:r w:rsidR="00194D3E" w:rsidRPr="00652C30">
        <w:rPr>
          <w:rFonts w:ascii="Arial" w:hAnsi="Arial" w:cs="Arial"/>
          <w:sz w:val="28"/>
          <w:szCs w:val="30"/>
        </w:rPr>
        <w:t xml:space="preserve"> </w:t>
      </w:r>
      <w:r w:rsidR="007034B7" w:rsidRPr="00652C30">
        <w:rPr>
          <w:rFonts w:ascii="Arial" w:hAnsi="Arial" w:cs="Arial"/>
          <w:sz w:val="28"/>
          <w:szCs w:val="30"/>
        </w:rPr>
        <w:t>–</w:t>
      </w:r>
      <w:r w:rsidR="00194D3E" w:rsidRPr="00652C30">
        <w:rPr>
          <w:rFonts w:ascii="Arial" w:hAnsi="Arial" w:cs="Arial"/>
          <w:sz w:val="28"/>
          <w:szCs w:val="30"/>
        </w:rPr>
        <w:t xml:space="preserve"> </w:t>
      </w:r>
      <w:r w:rsidR="007034B7" w:rsidRPr="00652C30">
        <w:rPr>
          <w:rFonts w:ascii="Arial" w:hAnsi="Arial" w:cs="Arial"/>
          <w:sz w:val="28"/>
          <w:szCs w:val="30"/>
        </w:rPr>
        <w:t xml:space="preserve">Archivos y Manejo de </w:t>
      </w:r>
      <w:r w:rsidR="00652C30" w:rsidRPr="00652C30">
        <w:rPr>
          <w:rFonts w:ascii="Arial" w:hAnsi="Arial" w:cs="Arial"/>
          <w:sz w:val="28"/>
          <w:szCs w:val="30"/>
        </w:rPr>
        <w:t>Excepciones</w:t>
      </w:r>
      <w:bookmarkEnd w:id="17"/>
    </w:p>
    <w:p w14:paraId="082A4287" w14:textId="77777777" w:rsidR="00AF1328" w:rsidRPr="00AF1328" w:rsidRDefault="00AF1328" w:rsidP="00AF1328"/>
    <w:p w14:paraId="718BBE49" w14:textId="39EF451A" w:rsidR="009F694C" w:rsidRDefault="00C3426B" w:rsidP="009F694C">
      <w:pPr>
        <w:pStyle w:val="Ttulo3"/>
        <w:numPr>
          <w:ilvl w:val="0"/>
          <w:numId w:val="34"/>
        </w:numPr>
        <w:rPr>
          <w:rFonts w:ascii="Arial" w:hAnsi="Arial" w:cs="Arial"/>
          <w:sz w:val="27"/>
          <w:szCs w:val="27"/>
        </w:rPr>
      </w:pPr>
      <w:bookmarkStart w:id="18" w:name="_Toc515254100"/>
      <w:r w:rsidRPr="00652C30">
        <w:rPr>
          <w:rFonts w:ascii="Arial" w:hAnsi="Arial" w:cs="Arial"/>
          <w:sz w:val="27"/>
          <w:szCs w:val="27"/>
        </w:rPr>
        <w:t>Objetivos de aprendizaje.</w:t>
      </w:r>
      <w:bookmarkEnd w:id="18"/>
    </w:p>
    <w:p w14:paraId="2B3AD6A8" w14:textId="0B49A734" w:rsidR="009F694C" w:rsidRDefault="009F694C" w:rsidP="009F694C">
      <w:pPr>
        <w:rPr>
          <w:rFonts w:ascii="Arial" w:hAnsi="Arial" w:cs="Arial"/>
          <w:sz w:val="24"/>
          <w:szCs w:val="24"/>
        </w:rPr>
      </w:pPr>
    </w:p>
    <w:p w14:paraId="0FDA925E" w14:textId="77777777" w:rsidR="00B26192" w:rsidRPr="00B26192" w:rsidRDefault="00B26192" w:rsidP="00B26192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B26192">
        <w:rPr>
          <w:rFonts w:ascii="Arial" w:hAnsi="Arial" w:cs="Arial"/>
          <w:sz w:val="24"/>
          <w:szCs w:val="24"/>
        </w:rPr>
        <w:t>Comprender el manejo de archivos y excepciones.</w:t>
      </w:r>
    </w:p>
    <w:p w14:paraId="4F2DE382" w14:textId="77777777" w:rsidR="00B26192" w:rsidRPr="00B26192" w:rsidRDefault="00B26192" w:rsidP="00B26192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B26192">
        <w:rPr>
          <w:rFonts w:ascii="Arial" w:hAnsi="Arial" w:cs="Arial"/>
          <w:sz w:val="24"/>
          <w:szCs w:val="24"/>
        </w:rPr>
        <w:t>Construir programas en C++ utilizando archivos.</w:t>
      </w:r>
    </w:p>
    <w:p w14:paraId="23A023E6" w14:textId="2E7DD762" w:rsidR="009F694C" w:rsidRPr="00B26192" w:rsidRDefault="00B26192" w:rsidP="00B26192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B26192">
        <w:rPr>
          <w:rFonts w:ascii="Arial" w:hAnsi="Arial" w:cs="Arial"/>
          <w:sz w:val="24"/>
          <w:szCs w:val="24"/>
        </w:rPr>
        <w:t>Construir programas con manejo de excepciones.</w:t>
      </w:r>
    </w:p>
    <w:p w14:paraId="6D9D7C80" w14:textId="77777777" w:rsidR="009F694C" w:rsidRPr="009F694C" w:rsidRDefault="009F694C" w:rsidP="009F694C">
      <w:pPr>
        <w:rPr>
          <w:rFonts w:ascii="Arial" w:hAnsi="Arial" w:cs="Arial"/>
          <w:sz w:val="24"/>
          <w:szCs w:val="24"/>
        </w:rPr>
      </w:pPr>
    </w:p>
    <w:p w14:paraId="771465E3" w14:textId="30BA1F6C" w:rsidR="00C3426B" w:rsidRDefault="00C3426B" w:rsidP="00C3426B">
      <w:pPr>
        <w:pStyle w:val="Ttulo3"/>
        <w:numPr>
          <w:ilvl w:val="0"/>
          <w:numId w:val="34"/>
        </w:numPr>
        <w:rPr>
          <w:rFonts w:ascii="Arial" w:hAnsi="Arial" w:cs="Arial"/>
          <w:sz w:val="27"/>
          <w:szCs w:val="27"/>
        </w:rPr>
      </w:pPr>
      <w:bookmarkStart w:id="19" w:name="_Toc515254101"/>
      <w:r w:rsidRPr="00652C30">
        <w:rPr>
          <w:rFonts w:ascii="Arial" w:hAnsi="Arial" w:cs="Arial"/>
          <w:sz w:val="27"/>
          <w:szCs w:val="27"/>
        </w:rPr>
        <w:t>Unidad temática que incluye este trabajo práctico.</w:t>
      </w:r>
      <w:bookmarkEnd w:id="19"/>
    </w:p>
    <w:p w14:paraId="6F5443E7" w14:textId="0EBDF4AD" w:rsidR="00B26192" w:rsidRDefault="00B26192" w:rsidP="00B26192">
      <w:pPr>
        <w:rPr>
          <w:rFonts w:ascii="Arial" w:hAnsi="Arial" w:cs="Arial"/>
          <w:sz w:val="24"/>
          <w:szCs w:val="24"/>
        </w:rPr>
      </w:pPr>
    </w:p>
    <w:p w14:paraId="2CB1676D" w14:textId="77777777" w:rsidR="00023F6D" w:rsidRPr="00023F6D" w:rsidRDefault="00023F6D" w:rsidP="00023F6D">
      <w:pPr>
        <w:rPr>
          <w:rFonts w:ascii="Arial" w:hAnsi="Arial" w:cs="Arial"/>
          <w:sz w:val="24"/>
          <w:szCs w:val="24"/>
        </w:rPr>
      </w:pPr>
      <w:r w:rsidRPr="00023F6D">
        <w:rPr>
          <w:rFonts w:ascii="Arial" w:hAnsi="Arial" w:cs="Arial"/>
          <w:sz w:val="24"/>
          <w:szCs w:val="24"/>
        </w:rPr>
        <w:t>Este trabajo práctico corresponde a la unidad 8 de la programación de la asignatura.</w:t>
      </w:r>
    </w:p>
    <w:p w14:paraId="286038C9" w14:textId="0D70BC52" w:rsidR="00B26192" w:rsidRDefault="00023F6D" w:rsidP="00023F6D">
      <w:pPr>
        <w:rPr>
          <w:rFonts w:ascii="Arial" w:hAnsi="Arial" w:cs="Arial"/>
          <w:sz w:val="24"/>
          <w:szCs w:val="24"/>
        </w:rPr>
      </w:pPr>
      <w:r w:rsidRPr="00023F6D">
        <w:rPr>
          <w:rFonts w:ascii="Arial" w:hAnsi="Arial" w:cs="Arial"/>
          <w:sz w:val="24"/>
          <w:szCs w:val="24"/>
        </w:rPr>
        <w:t xml:space="preserve">Los ejercicios 2 y 3 son de </w:t>
      </w:r>
      <w:r w:rsidRPr="00023F6D">
        <w:rPr>
          <w:rFonts w:ascii="Arial" w:hAnsi="Arial" w:cs="Arial"/>
          <w:sz w:val="24"/>
          <w:szCs w:val="24"/>
        </w:rPr>
        <w:t>presentación</w:t>
      </w:r>
      <w:r w:rsidRPr="00023F6D">
        <w:rPr>
          <w:rFonts w:ascii="Arial" w:hAnsi="Arial" w:cs="Arial"/>
          <w:sz w:val="24"/>
          <w:szCs w:val="24"/>
        </w:rPr>
        <w:t xml:space="preserve"> obligatoria. Los </w:t>
      </w:r>
      <w:r w:rsidRPr="00023F6D">
        <w:rPr>
          <w:rFonts w:ascii="Arial" w:hAnsi="Arial" w:cs="Arial"/>
          <w:sz w:val="24"/>
          <w:szCs w:val="24"/>
        </w:rPr>
        <w:t>demás</w:t>
      </w:r>
      <w:r w:rsidRPr="00023F6D">
        <w:rPr>
          <w:rFonts w:ascii="Arial" w:hAnsi="Arial" w:cs="Arial"/>
          <w:sz w:val="24"/>
          <w:szCs w:val="24"/>
        </w:rPr>
        <w:t xml:space="preserve"> son de </w:t>
      </w:r>
      <w:r w:rsidRPr="00023F6D">
        <w:rPr>
          <w:rFonts w:ascii="Arial" w:hAnsi="Arial" w:cs="Arial"/>
          <w:sz w:val="24"/>
          <w:szCs w:val="24"/>
        </w:rPr>
        <w:t>presentación</w:t>
      </w:r>
      <w:r w:rsidRPr="00023F6D">
        <w:rPr>
          <w:rFonts w:ascii="Arial" w:hAnsi="Arial" w:cs="Arial"/>
          <w:sz w:val="24"/>
          <w:szCs w:val="24"/>
        </w:rPr>
        <w:t xml:space="preserve"> optativa. </w:t>
      </w:r>
      <w:r w:rsidRPr="00023F6D">
        <w:rPr>
          <w:rFonts w:ascii="Arial" w:hAnsi="Arial" w:cs="Arial"/>
          <w:sz w:val="24"/>
          <w:szCs w:val="24"/>
        </w:rPr>
        <w:cr/>
      </w:r>
    </w:p>
    <w:p w14:paraId="5187ECA2" w14:textId="77777777" w:rsidR="00B26192" w:rsidRPr="00B26192" w:rsidRDefault="00B26192" w:rsidP="00B26192">
      <w:pPr>
        <w:rPr>
          <w:rFonts w:ascii="Arial" w:hAnsi="Arial" w:cs="Arial"/>
          <w:sz w:val="24"/>
          <w:szCs w:val="24"/>
        </w:rPr>
      </w:pPr>
    </w:p>
    <w:p w14:paraId="6495B823" w14:textId="77777777" w:rsidR="00C3426B" w:rsidRPr="00652C30" w:rsidRDefault="00C3426B" w:rsidP="00C3426B">
      <w:pPr>
        <w:pStyle w:val="Ttulo3"/>
        <w:numPr>
          <w:ilvl w:val="0"/>
          <w:numId w:val="34"/>
        </w:numPr>
        <w:rPr>
          <w:rFonts w:ascii="Arial" w:hAnsi="Arial" w:cs="Arial"/>
          <w:sz w:val="27"/>
          <w:szCs w:val="27"/>
        </w:rPr>
      </w:pPr>
      <w:bookmarkStart w:id="20" w:name="_Toc515254102"/>
      <w:r w:rsidRPr="00652C30">
        <w:rPr>
          <w:rFonts w:ascii="Arial" w:hAnsi="Arial" w:cs="Arial"/>
          <w:sz w:val="27"/>
          <w:szCs w:val="27"/>
        </w:rPr>
        <w:t>Consignas para desarrollar en el trabajo práctico.</w:t>
      </w:r>
      <w:bookmarkEnd w:id="20"/>
    </w:p>
    <w:p w14:paraId="7F9734C8" w14:textId="77777777" w:rsidR="00C3426B" w:rsidRPr="00C3426B" w:rsidRDefault="00C3426B" w:rsidP="00C3426B"/>
    <w:p w14:paraId="1AD87721" w14:textId="66ED5134" w:rsidR="00617A55" w:rsidRPr="00507843" w:rsidRDefault="00C030CE">
      <w:pPr>
        <w:pStyle w:val="Ttulo3"/>
        <w:rPr>
          <w:rFonts w:ascii="Arial" w:hAnsi="Arial" w:cs="Arial"/>
          <w:sz w:val="28"/>
          <w:szCs w:val="32"/>
        </w:rPr>
      </w:pPr>
      <w:bookmarkStart w:id="21" w:name="_Toc515254103"/>
      <w:r w:rsidRPr="00652C30">
        <w:rPr>
          <w:rFonts w:ascii="Arial" w:hAnsi="Arial" w:cs="Arial"/>
          <w:sz w:val="28"/>
          <w:szCs w:val="32"/>
        </w:rPr>
        <w:t xml:space="preserve">TRABAJO PRACTICO </w:t>
      </w:r>
      <w:r w:rsidR="002D06AB" w:rsidRPr="00652C30">
        <w:rPr>
          <w:rFonts w:ascii="Arial" w:hAnsi="Arial" w:cs="Arial"/>
          <w:sz w:val="28"/>
          <w:szCs w:val="32"/>
        </w:rPr>
        <w:t>EVALUABLE.</w:t>
      </w:r>
      <w:bookmarkEnd w:id="21"/>
    </w:p>
    <w:sectPr w:rsidR="00617A55" w:rsidRPr="00507843" w:rsidSect="00F42057">
      <w:headerReference w:type="default" r:id="rId12"/>
      <w:footerReference w:type="even" r:id="rId13"/>
      <w:footerReference w:type="default" r:id="rId14"/>
      <w:pgSz w:w="11907" w:h="16840" w:code="9"/>
      <w:pgMar w:top="1418" w:right="1418" w:bottom="1418" w:left="1418" w:header="227" w:footer="22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7EF5B" w14:textId="77777777" w:rsidR="00BF0A3D" w:rsidRDefault="00BF0A3D">
      <w:r>
        <w:separator/>
      </w:r>
    </w:p>
  </w:endnote>
  <w:endnote w:type="continuationSeparator" w:id="0">
    <w:p w14:paraId="03B45DA7" w14:textId="77777777" w:rsidR="00BF0A3D" w:rsidRDefault="00BF0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9AA74" w14:textId="77777777" w:rsidR="008A7C3D" w:rsidRDefault="008A7C3D" w:rsidP="00497FC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BD9AA75" w14:textId="77777777" w:rsidR="008A7C3D" w:rsidRDefault="008A7C3D" w:rsidP="00497FC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9AA76" w14:textId="77777777" w:rsidR="008A7C3D" w:rsidRPr="004235EB" w:rsidRDefault="008A7C3D" w:rsidP="00497FC2">
    <w:pPr>
      <w:pStyle w:val="Piedepgina"/>
      <w:framePr w:wrap="around" w:vAnchor="text" w:hAnchor="margin" w:xAlign="right" w:y="1"/>
      <w:rPr>
        <w:rStyle w:val="Nmerodepgina"/>
        <w:rFonts w:ascii="Arial" w:hAnsi="Arial" w:cs="Arial"/>
      </w:rPr>
    </w:pPr>
    <w:r w:rsidRPr="004235EB">
      <w:rPr>
        <w:rStyle w:val="Nmerodepgina"/>
        <w:rFonts w:ascii="Arial" w:hAnsi="Arial" w:cs="Arial"/>
      </w:rPr>
      <w:fldChar w:fldCharType="begin"/>
    </w:r>
    <w:r w:rsidRPr="004235EB">
      <w:rPr>
        <w:rStyle w:val="Nmerodepgina"/>
        <w:rFonts w:ascii="Arial" w:hAnsi="Arial" w:cs="Arial"/>
      </w:rPr>
      <w:instrText xml:space="preserve">PAGE  </w:instrText>
    </w:r>
    <w:r w:rsidRPr="004235EB">
      <w:rPr>
        <w:rStyle w:val="Nmerodepgina"/>
        <w:rFonts w:ascii="Arial" w:hAnsi="Arial" w:cs="Arial"/>
      </w:rPr>
      <w:fldChar w:fldCharType="separate"/>
    </w:r>
    <w:r>
      <w:rPr>
        <w:rStyle w:val="Nmerodepgina"/>
        <w:rFonts w:ascii="Arial" w:hAnsi="Arial" w:cs="Arial"/>
        <w:noProof/>
      </w:rPr>
      <w:t>2</w:t>
    </w:r>
    <w:r w:rsidRPr="004235EB">
      <w:rPr>
        <w:rStyle w:val="Nmerodepgina"/>
        <w:rFonts w:ascii="Arial" w:hAnsi="Arial" w:cs="Arial"/>
      </w:rPr>
      <w:fldChar w:fldCharType="end"/>
    </w:r>
  </w:p>
  <w:p w14:paraId="3BD9AA77" w14:textId="16B2EC6E" w:rsidR="008A7C3D" w:rsidRPr="00DB7DD0" w:rsidRDefault="00A02A19" w:rsidP="00497FC2">
    <w:pPr>
      <w:pStyle w:val="Piedepgina"/>
      <w:ind w:right="360"/>
      <w:rPr>
        <w:rFonts w:ascii="Arial" w:hAnsi="Arial" w:cs="Arial"/>
        <w:sz w:val="16"/>
        <w:szCs w:val="16"/>
      </w:rPr>
    </w:pPr>
    <w:r w:rsidRPr="00DB7DD0">
      <w:rPr>
        <w:rFonts w:ascii="Arial" w:hAnsi="Arial" w:cs="Arial"/>
        <w:sz w:val="16"/>
        <w:szCs w:val="16"/>
      </w:rPr>
      <w:t>Autores: Miranda Matias</w:t>
    </w:r>
    <w:r w:rsidR="00DB7DD0" w:rsidRPr="00DB7DD0">
      <w:rPr>
        <w:rFonts w:ascii="Arial" w:hAnsi="Arial" w:cs="Arial"/>
        <w:sz w:val="16"/>
        <w:szCs w:val="16"/>
      </w:rPr>
      <w:t>, Tupac Yupanqui David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708BF" w14:textId="77777777" w:rsidR="00BF0A3D" w:rsidRDefault="00BF0A3D">
      <w:r>
        <w:separator/>
      </w:r>
    </w:p>
  </w:footnote>
  <w:footnote w:type="continuationSeparator" w:id="0">
    <w:p w14:paraId="528082A5" w14:textId="77777777" w:rsidR="00BF0A3D" w:rsidRDefault="00BF0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8"/>
      <w:gridCol w:w="7223"/>
    </w:tblGrid>
    <w:tr w:rsidR="008A7C3D" w:rsidRPr="00D046DB" w14:paraId="3BD9AA6F" w14:textId="77777777" w:rsidTr="009048EC">
      <w:trPr>
        <w:trHeight w:val="680"/>
        <w:jc w:val="center"/>
      </w:trPr>
      <w:tc>
        <w:tcPr>
          <w:tcW w:w="1014" w:type="pct"/>
          <w:vMerge w:val="restart"/>
        </w:tcPr>
        <w:p w14:paraId="3BD9AA68" w14:textId="7298A8E7" w:rsidR="008A7C3D" w:rsidRPr="00D046DB" w:rsidRDefault="00D542E5" w:rsidP="00A20F2E">
          <w:pPr>
            <w:pStyle w:val="Ttulo6"/>
            <w:spacing w:before="120"/>
            <w:rPr>
              <w:sz w:val="18"/>
              <w:szCs w:val="18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3BD9AA78" wp14:editId="6ED2374D">
                <wp:extent cx="609600" cy="476409"/>
                <wp:effectExtent l="0" t="0" r="0" b="0"/>
                <wp:docPr id="29" name="Imagen 4" descr="ucc_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ucc_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1295" cy="493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BD9AA6A" w14:textId="0ECDF2AA" w:rsidR="008A7C3D" w:rsidRPr="001C7BD0" w:rsidRDefault="008A7C3D" w:rsidP="00A20F2E">
          <w:pPr>
            <w:jc w:val="center"/>
            <w:rPr>
              <w:rFonts w:ascii="Arial" w:hAnsi="Arial" w:cs="Arial"/>
              <w:b/>
              <w:bCs/>
              <w:sz w:val="16"/>
              <w:szCs w:val="18"/>
            </w:rPr>
          </w:pPr>
          <w:r w:rsidRPr="00DA1EF4">
            <w:rPr>
              <w:rFonts w:ascii="Arial" w:hAnsi="Arial" w:cs="Arial"/>
              <w:b/>
              <w:bCs/>
              <w:sz w:val="16"/>
              <w:szCs w:val="18"/>
            </w:rPr>
            <w:t>Facultad de Ingeniería</w:t>
          </w:r>
        </w:p>
      </w:tc>
      <w:tc>
        <w:tcPr>
          <w:tcW w:w="3986" w:type="pct"/>
          <w:vMerge w:val="restart"/>
          <w:vAlign w:val="center"/>
        </w:tcPr>
        <w:p w14:paraId="3BD9AA6B" w14:textId="501500B8" w:rsidR="008A7C3D" w:rsidRPr="00525561" w:rsidRDefault="008A7C3D" w:rsidP="00A20F2E">
          <w:pPr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525561">
            <w:rPr>
              <w:rFonts w:ascii="Arial" w:hAnsi="Arial" w:cs="Arial"/>
              <w:b/>
              <w:sz w:val="26"/>
              <w:szCs w:val="26"/>
            </w:rPr>
            <w:t xml:space="preserve">TRABAJO PRACTICO DE </w:t>
          </w:r>
          <w:r w:rsidR="00E16960">
            <w:rPr>
              <w:rFonts w:ascii="Arial" w:hAnsi="Arial" w:cs="Arial"/>
              <w:b/>
              <w:sz w:val="26"/>
              <w:szCs w:val="26"/>
            </w:rPr>
            <w:t>AULA</w:t>
          </w:r>
        </w:p>
        <w:p w14:paraId="3BD9AA6E" w14:textId="5ED16435" w:rsidR="008A7C3D" w:rsidRPr="00A20F2E" w:rsidRDefault="008A7C3D" w:rsidP="00A20F2E">
          <w:pPr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525561">
            <w:rPr>
              <w:rFonts w:ascii="Arial" w:hAnsi="Arial" w:cs="Arial"/>
              <w:b/>
              <w:sz w:val="26"/>
              <w:szCs w:val="26"/>
            </w:rPr>
            <w:t>F020</w:t>
          </w:r>
        </w:p>
      </w:tc>
    </w:tr>
    <w:tr w:rsidR="008A7C3D" w:rsidRPr="00D046DB" w14:paraId="3BD9AA72" w14:textId="77777777" w:rsidTr="009048EC">
      <w:trPr>
        <w:trHeight w:val="442"/>
        <w:jc w:val="center"/>
      </w:trPr>
      <w:tc>
        <w:tcPr>
          <w:tcW w:w="1014" w:type="pct"/>
          <w:vMerge/>
        </w:tcPr>
        <w:p w14:paraId="3BD9AA70" w14:textId="77777777" w:rsidR="008A7C3D" w:rsidRPr="00D046DB" w:rsidRDefault="008A7C3D" w:rsidP="00A20F2E">
          <w:pPr>
            <w:pStyle w:val="Ttulo6"/>
            <w:spacing w:before="120"/>
          </w:pPr>
        </w:p>
      </w:tc>
      <w:tc>
        <w:tcPr>
          <w:tcW w:w="3986" w:type="pct"/>
          <w:vMerge/>
        </w:tcPr>
        <w:p w14:paraId="3BD9AA71" w14:textId="77777777" w:rsidR="008A7C3D" w:rsidRPr="00D046DB" w:rsidRDefault="008A7C3D" w:rsidP="00A20F2E">
          <w:pPr>
            <w:pStyle w:val="Ttulo1"/>
            <w:spacing w:before="120"/>
            <w:rPr>
              <w:sz w:val="28"/>
              <w:szCs w:val="28"/>
            </w:rPr>
          </w:pPr>
        </w:p>
      </w:tc>
    </w:tr>
  </w:tbl>
  <w:p w14:paraId="3BD9AA73" w14:textId="77777777" w:rsidR="008A7C3D" w:rsidRDefault="008A7C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7DFA"/>
    <w:multiLevelType w:val="hybridMultilevel"/>
    <w:tmpl w:val="755AA336"/>
    <w:lvl w:ilvl="0" w:tplc="0C0A0013">
      <w:start w:val="1"/>
      <w:numFmt w:val="upp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A459E7"/>
    <w:multiLevelType w:val="hybridMultilevel"/>
    <w:tmpl w:val="BEA43614"/>
    <w:lvl w:ilvl="0" w:tplc="F5C0807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73094"/>
    <w:multiLevelType w:val="hybridMultilevel"/>
    <w:tmpl w:val="8B12CA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C0264B0"/>
    <w:multiLevelType w:val="hybridMultilevel"/>
    <w:tmpl w:val="F02C849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990648"/>
    <w:multiLevelType w:val="hybridMultilevel"/>
    <w:tmpl w:val="348A0740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0F52CED"/>
    <w:multiLevelType w:val="hybridMultilevel"/>
    <w:tmpl w:val="5D0C1BB8"/>
    <w:lvl w:ilvl="0" w:tplc="0C0A0013">
      <w:start w:val="1"/>
      <w:numFmt w:val="upp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046C70"/>
    <w:multiLevelType w:val="singleLevel"/>
    <w:tmpl w:val="A8E2559E"/>
    <w:lvl w:ilvl="0">
      <w:start w:val="1"/>
      <w:numFmt w:val="lowerLetter"/>
      <w:lvlText w:val="%1) 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164A57BE"/>
    <w:multiLevelType w:val="hybridMultilevel"/>
    <w:tmpl w:val="D5B64154"/>
    <w:lvl w:ilvl="0" w:tplc="0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D5F5A"/>
    <w:multiLevelType w:val="hybridMultilevel"/>
    <w:tmpl w:val="A7F046E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80396"/>
    <w:multiLevelType w:val="hybridMultilevel"/>
    <w:tmpl w:val="2ADA79B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044C4"/>
    <w:multiLevelType w:val="singleLevel"/>
    <w:tmpl w:val="B77CBA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/>
      </w:rPr>
    </w:lvl>
  </w:abstractNum>
  <w:abstractNum w:abstractNumId="11" w15:restartNumberingAfterBreak="0">
    <w:nsid w:val="187C07CE"/>
    <w:multiLevelType w:val="singleLevel"/>
    <w:tmpl w:val="8FF8AB1C"/>
    <w:lvl w:ilvl="0">
      <w:start w:val="1"/>
      <w:numFmt w:val="bullet"/>
      <w:lvlText w:val=""/>
      <w:lvlJc w:val="left"/>
      <w:pPr>
        <w:tabs>
          <w:tab w:val="num" w:pos="417"/>
        </w:tabs>
        <w:ind w:left="57"/>
      </w:pPr>
      <w:rPr>
        <w:rFonts w:ascii="Symbol" w:hAnsi="Symbol" w:hint="default"/>
        <w:sz w:val="28"/>
      </w:rPr>
    </w:lvl>
  </w:abstractNum>
  <w:abstractNum w:abstractNumId="12" w15:restartNumberingAfterBreak="0">
    <w:nsid w:val="191F6A04"/>
    <w:multiLevelType w:val="hybridMultilevel"/>
    <w:tmpl w:val="CF4ADD5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74604"/>
    <w:multiLevelType w:val="hybridMultilevel"/>
    <w:tmpl w:val="AECC6A8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3647E"/>
    <w:multiLevelType w:val="hybridMultilevel"/>
    <w:tmpl w:val="FE5CCD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015C5C"/>
    <w:multiLevelType w:val="hybridMultilevel"/>
    <w:tmpl w:val="71D2058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7E7C2B"/>
    <w:multiLevelType w:val="hybridMultilevel"/>
    <w:tmpl w:val="885236CC"/>
    <w:lvl w:ilvl="0" w:tplc="2C0A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 w15:restartNumberingAfterBreak="0">
    <w:nsid w:val="346D7132"/>
    <w:multiLevelType w:val="singleLevel"/>
    <w:tmpl w:val="D856DF58"/>
    <w:lvl w:ilvl="0">
      <w:start w:val="1"/>
      <w:numFmt w:val="ordinal"/>
      <w:lvlText w:val="%1 - "/>
      <w:lvlJc w:val="left"/>
      <w:pPr>
        <w:tabs>
          <w:tab w:val="num" w:pos="1080"/>
        </w:tabs>
        <w:ind w:left="360" w:hanging="360"/>
      </w:pPr>
      <w:rPr>
        <w:rFonts w:cs="Times New Roman"/>
      </w:rPr>
    </w:lvl>
  </w:abstractNum>
  <w:abstractNum w:abstractNumId="18" w15:restartNumberingAfterBreak="0">
    <w:nsid w:val="37AA439F"/>
    <w:multiLevelType w:val="hybridMultilevel"/>
    <w:tmpl w:val="F2C63A8A"/>
    <w:lvl w:ilvl="0" w:tplc="EF3EA624">
      <w:start w:val="1"/>
      <w:numFmt w:val="lowerLetter"/>
      <w:lvlText w:val="%1) 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61F2D8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7F4C0B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2FEBB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06068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B04BC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3B9883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75C94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7CA4F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CB06EB8"/>
    <w:multiLevelType w:val="hybridMultilevel"/>
    <w:tmpl w:val="A62A4402"/>
    <w:lvl w:ilvl="0" w:tplc="F5C0807C">
      <w:start w:val="1"/>
      <w:numFmt w:val="upperRoman"/>
      <w:lvlText w:val="%1."/>
      <w:lvlJc w:val="left"/>
      <w:pPr>
        <w:ind w:left="852" w:hanging="7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52" w:hanging="360"/>
      </w:pPr>
    </w:lvl>
    <w:lvl w:ilvl="2" w:tplc="0C0A001B" w:tentative="1">
      <w:start w:val="1"/>
      <w:numFmt w:val="lowerRoman"/>
      <w:lvlText w:val="%3."/>
      <w:lvlJc w:val="right"/>
      <w:pPr>
        <w:ind w:left="1872" w:hanging="180"/>
      </w:pPr>
    </w:lvl>
    <w:lvl w:ilvl="3" w:tplc="0C0A000F" w:tentative="1">
      <w:start w:val="1"/>
      <w:numFmt w:val="decimal"/>
      <w:lvlText w:val="%4."/>
      <w:lvlJc w:val="left"/>
      <w:pPr>
        <w:ind w:left="2592" w:hanging="360"/>
      </w:pPr>
    </w:lvl>
    <w:lvl w:ilvl="4" w:tplc="0C0A0019" w:tentative="1">
      <w:start w:val="1"/>
      <w:numFmt w:val="lowerLetter"/>
      <w:lvlText w:val="%5."/>
      <w:lvlJc w:val="left"/>
      <w:pPr>
        <w:ind w:left="3312" w:hanging="360"/>
      </w:pPr>
    </w:lvl>
    <w:lvl w:ilvl="5" w:tplc="0C0A001B" w:tentative="1">
      <w:start w:val="1"/>
      <w:numFmt w:val="lowerRoman"/>
      <w:lvlText w:val="%6."/>
      <w:lvlJc w:val="right"/>
      <w:pPr>
        <w:ind w:left="4032" w:hanging="180"/>
      </w:pPr>
    </w:lvl>
    <w:lvl w:ilvl="6" w:tplc="0C0A000F" w:tentative="1">
      <w:start w:val="1"/>
      <w:numFmt w:val="decimal"/>
      <w:lvlText w:val="%7."/>
      <w:lvlJc w:val="left"/>
      <w:pPr>
        <w:ind w:left="4752" w:hanging="360"/>
      </w:pPr>
    </w:lvl>
    <w:lvl w:ilvl="7" w:tplc="0C0A0019" w:tentative="1">
      <w:start w:val="1"/>
      <w:numFmt w:val="lowerLetter"/>
      <w:lvlText w:val="%8."/>
      <w:lvlJc w:val="left"/>
      <w:pPr>
        <w:ind w:left="5472" w:hanging="360"/>
      </w:pPr>
    </w:lvl>
    <w:lvl w:ilvl="8" w:tplc="0C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0" w15:restartNumberingAfterBreak="0">
    <w:nsid w:val="3D1E6E84"/>
    <w:multiLevelType w:val="hybridMultilevel"/>
    <w:tmpl w:val="23E8D0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D1A76"/>
    <w:multiLevelType w:val="hybridMultilevel"/>
    <w:tmpl w:val="755AA336"/>
    <w:lvl w:ilvl="0" w:tplc="0C0A0013">
      <w:start w:val="1"/>
      <w:numFmt w:val="upp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885996"/>
    <w:multiLevelType w:val="hybridMultilevel"/>
    <w:tmpl w:val="24B6DFEE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4A0554CC"/>
    <w:multiLevelType w:val="hybridMultilevel"/>
    <w:tmpl w:val="0B8C6A1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D381CC0"/>
    <w:multiLevelType w:val="singleLevel"/>
    <w:tmpl w:val="C2E8C6B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/>
        <w:b/>
      </w:rPr>
    </w:lvl>
  </w:abstractNum>
  <w:abstractNum w:abstractNumId="25" w15:restartNumberingAfterBreak="0">
    <w:nsid w:val="4F2329A5"/>
    <w:multiLevelType w:val="singleLevel"/>
    <w:tmpl w:val="C2E8C6B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/>
        <w:b/>
      </w:rPr>
    </w:lvl>
  </w:abstractNum>
  <w:abstractNum w:abstractNumId="26" w15:restartNumberingAfterBreak="0">
    <w:nsid w:val="50FF1504"/>
    <w:multiLevelType w:val="hybridMultilevel"/>
    <w:tmpl w:val="EB34D064"/>
    <w:lvl w:ilvl="0" w:tplc="F5C0807C">
      <w:start w:val="1"/>
      <w:numFmt w:val="upperRoman"/>
      <w:lvlText w:val="%1."/>
      <w:lvlJc w:val="left"/>
      <w:pPr>
        <w:ind w:left="852" w:hanging="7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345CB"/>
    <w:multiLevelType w:val="hybridMultilevel"/>
    <w:tmpl w:val="83DC32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35381"/>
    <w:multiLevelType w:val="hybridMultilevel"/>
    <w:tmpl w:val="7AE6621C"/>
    <w:lvl w:ilvl="0" w:tplc="2E70C65A">
      <w:start w:val="1"/>
      <w:numFmt w:val="lowerLetter"/>
      <w:lvlText w:val="%1)"/>
      <w:lvlJc w:val="left"/>
      <w:pPr>
        <w:tabs>
          <w:tab w:val="num" w:pos="1146"/>
        </w:tabs>
        <w:ind w:left="1146" w:hanging="360"/>
      </w:pPr>
      <w:rPr>
        <w:rFonts w:cs="Times New Roman" w:hint="default"/>
      </w:rPr>
    </w:lvl>
    <w:lvl w:ilvl="1" w:tplc="0F42CD8C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  <w:rPr>
        <w:rFonts w:cs="Times New Roman"/>
      </w:rPr>
    </w:lvl>
    <w:lvl w:ilvl="2" w:tplc="2B98B20E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  <w:rPr>
        <w:rFonts w:cs="Times New Roman"/>
      </w:rPr>
    </w:lvl>
    <w:lvl w:ilvl="3" w:tplc="3738CEDA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  <w:rPr>
        <w:rFonts w:cs="Times New Roman"/>
      </w:rPr>
    </w:lvl>
    <w:lvl w:ilvl="4" w:tplc="40E4E646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  <w:rPr>
        <w:rFonts w:cs="Times New Roman"/>
      </w:rPr>
    </w:lvl>
    <w:lvl w:ilvl="5" w:tplc="B0A400F2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  <w:rPr>
        <w:rFonts w:cs="Times New Roman"/>
      </w:rPr>
    </w:lvl>
    <w:lvl w:ilvl="6" w:tplc="8F70464C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  <w:rPr>
        <w:rFonts w:cs="Times New Roman"/>
      </w:rPr>
    </w:lvl>
    <w:lvl w:ilvl="7" w:tplc="60841CDA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  <w:rPr>
        <w:rFonts w:cs="Times New Roman"/>
      </w:rPr>
    </w:lvl>
    <w:lvl w:ilvl="8" w:tplc="385EC832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  <w:rPr>
        <w:rFonts w:cs="Times New Roman"/>
      </w:rPr>
    </w:lvl>
  </w:abstractNum>
  <w:abstractNum w:abstractNumId="29" w15:restartNumberingAfterBreak="0">
    <w:nsid w:val="5EC56F27"/>
    <w:multiLevelType w:val="hybridMultilevel"/>
    <w:tmpl w:val="71D2058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3EB03FC"/>
    <w:multiLevelType w:val="hybridMultilevel"/>
    <w:tmpl w:val="71D2058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430D44"/>
    <w:multiLevelType w:val="hybridMultilevel"/>
    <w:tmpl w:val="E970275C"/>
    <w:lvl w:ilvl="0" w:tplc="CFE04F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B53B38"/>
    <w:multiLevelType w:val="hybridMultilevel"/>
    <w:tmpl w:val="26C26C4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EDF2584"/>
    <w:multiLevelType w:val="hybridMultilevel"/>
    <w:tmpl w:val="0A62AF04"/>
    <w:lvl w:ilvl="0" w:tplc="96E0B1B4">
      <w:start w:val="1"/>
      <w:numFmt w:val="lowerLetter"/>
      <w:lvlText w:val="%1) 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B4BE4D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5F496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D390D5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8B4FB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34654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FC4F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D4F42A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50243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3EE402D"/>
    <w:multiLevelType w:val="hybridMultilevel"/>
    <w:tmpl w:val="71D2058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34362B"/>
    <w:multiLevelType w:val="hybridMultilevel"/>
    <w:tmpl w:val="3EEEC4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64449D"/>
    <w:multiLevelType w:val="hybridMultilevel"/>
    <w:tmpl w:val="EDC2DB1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EF84D78"/>
    <w:multiLevelType w:val="hybridMultilevel"/>
    <w:tmpl w:val="B34053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7"/>
  </w:num>
  <w:num w:numId="2">
    <w:abstractNumId w:val="28"/>
  </w:num>
  <w:num w:numId="3">
    <w:abstractNumId w:val="10"/>
  </w:num>
  <w:num w:numId="4">
    <w:abstractNumId w:val="11"/>
  </w:num>
  <w:num w:numId="5">
    <w:abstractNumId w:val="6"/>
  </w:num>
  <w:num w:numId="6">
    <w:abstractNumId w:val="18"/>
  </w:num>
  <w:num w:numId="7">
    <w:abstractNumId w:val="33"/>
  </w:num>
  <w:num w:numId="8">
    <w:abstractNumId w:val="23"/>
  </w:num>
  <w:num w:numId="9">
    <w:abstractNumId w:val="9"/>
  </w:num>
  <w:num w:numId="10">
    <w:abstractNumId w:val="2"/>
  </w:num>
  <w:num w:numId="11">
    <w:abstractNumId w:val="37"/>
  </w:num>
  <w:num w:numId="12">
    <w:abstractNumId w:val="25"/>
  </w:num>
  <w:num w:numId="13">
    <w:abstractNumId w:val="16"/>
  </w:num>
  <w:num w:numId="14">
    <w:abstractNumId w:val="7"/>
  </w:num>
  <w:num w:numId="15">
    <w:abstractNumId w:val="22"/>
  </w:num>
  <w:num w:numId="16">
    <w:abstractNumId w:val="4"/>
  </w:num>
  <w:num w:numId="17">
    <w:abstractNumId w:val="3"/>
  </w:num>
  <w:num w:numId="18">
    <w:abstractNumId w:val="24"/>
  </w:num>
  <w:num w:numId="19">
    <w:abstractNumId w:val="31"/>
  </w:num>
  <w:num w:numId="20">
    <w:abstractNumId w:val="27"/>
  </w:num>
  <w:num w:numId="21">
    <w:abstractNumId w:val="35"/>
  </w:num>
  <w:num w:numId="22">
    <w:abstractNumId w:val="36"/>
  </w:num>
  <w:num w:numId="23">
    <w:abstractNumId w:val="32"/>
  </w:num>
  <w:num w:numId="24">
    <w:abstractNumId w:val="5"/>
  </w:num>
  <w:num w:numId="25">
    <w:abstractNumId w:val="0"/>
  </w:num>
  <w:num w:numId="26">
    <w:abstractNumId w:val="20"/>
  </w:num>
  <w:num w:numId="27">
    <w:abstractNumId w:val="21"/>
  </w:num>
  <w:num w:numId="28">
    <w:abstractNumId w:val="19"/>
  </w:num>
  <w:num w:numId="29">
    <w:abstractNumId w:val="26"/>
  </w:num>
  <w:num w:numId="30">
    <w:abstractNumId w:val="15"/>
  </w:num>
  <w:num w:numId="31">
    <w:abstractNumId w:val="1"/>
  </w:num>
  <w:num w:numId="32">
    <w:abstractNumId w:val="30"/>
  </w:num>
  <w:num w:numId="33">
    <w:abstractNumId w:val="34"/>
  </w:num>
  <w:num w:numId="34">
    <w:abstractNumId w:val="29"/>
  </w:num>
  <w:num w:numId="35">
    <w:abstractNumId w:val="14"/>
  </w:num>
  <w:num w:numId="36">
    <w:abstractNumId w:val="13"/>
  </w:num>
  <w:num w:numId="37">
    <w:abstractNumId w:val="8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C2"/>
    <w:rsid w:val="00004B90"/>
    <w:rsid w:val="00014B43"/>
    <w:rsid w:val="00022A49"/>
    <w:rsid w:val="00023F6D"/>
    <w:rsid w:val="00026C9B"/>
    <w:rsid w:val="00034498"/>
    <w:rsid w:val="00035DA6"/>
    <w:rsid w:val="00053913"/>
    <w:rsid w:val="00055675"/>
    <w:rsid w:val="000605F7"/>
    <w:rsid w:val="0008163F"/>
    <w:rsid w:val="00090B8A"/>
    <w:rsid w:val="00093F76"/>
    <w:rsid w:val="000A456B"/>
    <w:rsid w:val="000A4C27"/>
    <w:rsid w:val="000A7DCF"/>
    <w:rsid w:val="000B256A"/>
    <w:rsid w:val="000C4760"/>
    <w:rsid w:val="000D48A2"/>
    <w:rsid w:val="00105E47"/>
    <w:rsid w:val="001065F3"/>
    <w:rsid w:val="00131EAE"/>
    <w:rsid w:val="001425A3"/>
    <w:rsid w:val="00143C37"/>
    <w:rsid w:val="0014401C"/>
    <w:rsid w:val="00152263"/>
    <w:rsid w:val="00156B5A"/>
    <w:rsid w:val="00157655"/>
    <w:rsid w:val="001866DB"/>
    <w:rsid w:val="00194D3E"/>
    <w:rsid w:val="001A2225"/>
    <w:rsid w:val="001B3100"/>
    <w:rsid w:val="001C7BD0"/>
    <w:rsid w:val="001D0339"/>
    <w:rsid w:val="001E6533"/>
    <w:rsid w:val="001E6A8E"/>
    <w:rsid w:val="00201C3D"/>
    <w:rsid w:val="00210552"/>
    <w:rsid w:val="002433AC"/>
    <w:rsid w:val="00247E0F"/>
    <w:rsid w:val="00257317"/>
    <w:rsid w:val="00271EE8"/>
    <w:rsid w:val="00277153"/>
    <w:rsid w:val="002911A3"/>
    <w:rsid w:val="00296311"/>
    <w:rsid w:val="002970E0"/>
    <w:rsid w:val="002A30DB"/>
    <w:rsid w:val="002A5F35"/>
    <w:rsid w:val="002B2FED"/>
    <w:rsid w:val="002D06AB"/>
    <w:rsid w:val="002D0CD1"/>
    <w:rsid w:val="002D7A81"/>
    <w:rsid w:val="002E35DB"/>
    <w:rsid w:val="00301EF7"/>
    <w:rsid w:val="0031304E"/>
    <w:rsid w:val="0033594F"/>
    <w:rsid w:val="00336EC1"/>
    <w:rsid w:val="00341C80"/>
    <w:rsid w:val="0037744B"/>
    <w:rsid w:val="0039625C"/>
    <w:rsid w:val="003C42F8"/>
    <w:rsid w:val="003E0127"/>
    <w:rsid w:val="003E335B"/>
    <w:rsid w:val="003E7653"/>
    <w:rsid w:val="00411874"/>
    <w:rsid w:val="00414074"/>
    <w:rsid w:val="00417A0F"/>
    <w:rsid w:val="004235EB"/>
    <w:rsid w:val="00425C87"/>
    <w:rsid w:val="0043058C"/>
    <w:rsid w:val="00443928"/>
    <w:rsid w:val="00450677"/>
    <w:rsid w:val="00464276"/>
    <w:rsid w:val="004704DB"/>
    <w:rsid w:val="00493A33"/>
    <w:rsid w:val="00497FC2"/>
    <w:rsid w:val="004E36ED"/>
    <w:rsid w:val="004E674A"/>
    <w:rsid w:val="004F1C1F"/>
    <w:rsid w:val="00507843"/>
    <w:rsid w:val="00514817"/>
    <w:rsid w:val="00520606"/>
    <w:rsid w:val="00523656"/>
    <w:rsid w:val="00525561"/>
    <w:rsid w:val="00543E79"/>
    <w:rsid w:val="00551FEF"/>
    <w:rsid w:val="00562501"/>
    <w:rsid w:val="00566304"/>
    <w:rsid w:val="00573BA3"/>
    <w:rsid w:val="00595AB9"/>
    <w:rsid w:val="005B1355"/>
    <w:rsid w:val="005B4FF2"/>
    <w:rsid w:val="005E4D92"/>
    <w:rsid w:val="00606634"/>
    <w:rsid w:val="00607006"/>
    <w:rsid w:val="00614DAF"/>
    <w:rsid w:val="00616FE4"/>
    <w:rsid w:val="00617A55"/>
    <w:rsid w:val="00626FB7"/>
    <w:rsid w:val="00650761"/>
    <w:rsid w:val="00652BD0"/>
    <w:rsid w:val="00652C30"/>
    <w:rsid w:val="006535BE"/>
    <w:rsid w:val="0067774B"/>
    <w:rsid w:val="006802FD"/>
    <w:rsid w:val="00685A67"/>
    <w:rsid w:val="0069603F"/>
    <w:rsid w:val="006A02D4"/>
    <w:rsid w:val="006A2A8C"/>
    <w:rsid w:val="006A463D"/>
    <w:rsid w:val="006A4E78"/>
    <w:rsid w:val="006A7707"/>
    <w:rsid w:val="006B2ECC"/>
    <w:rsid w:val="006D2534"/>
    <w:rsid w:val="006D6C61"/>
    <w:rsid w:val="006F1922"/>
    <w:rsid w:val="006F42CA"/>
    <w:rsid w:val="00702ECC"/>
    <w:rsid w:val="007034B7"/>
    <w:rsid w:val="007054E7"/>
    <w:rsid w:val="00727950"/>
    <w:rsid w:val="00753CD4"/>
    <w:rsid w:val="0076686C"/>
    <w:rsid w:val="007864B2"/>
    <w:rsid w:val="00796614"/>
    <w:rsid w:val="007C1F85"/>
    <w:rsid w:val="007C34B6"/>
    <w:rsid w:val="007C3BE7"/>
    <w:rsid w:val="007D468B"/>
    <w:rsid w:val="007F0BAF"/>
    <w:rsid w:val="007F3954"/>
    <w:rsid w:val="007F5BAE"/>
    <w:rsid w:val="00804AED"/>
    <w:rsid w:val="00807D0A"/>
    <w:rsid w:val="0081031E"/>
    <w:rsid w:val="00823546"/>
    <w:rsid w:val="00827DDA"/>
    <w:rsid w:val="0083079E"/>
    <w:rsid w:val="008353B1"/>
    <w:rsid w:val="00865DDE"/>
    <w:rsid w:val="00866047"/>
    <w:rsid w:val="00883E68"/>
    <w:rsid w:val="00883EB8"/>
    <w:rsid w:val="0089294D"/>
    <w:rsid w:val="00897F5A"/>
    <w:rsid w:val="008A7C3D"/>
    <w:rsid w:val="008E349E"/>
    <w:rsid w:val="008E46A7"/>
    <w:rsid w:val="008F38FF"/>
    <w:rsid w:val="008F6AD4"/>
    <w:rsid w:val="009048EC"/>
    <w:rsid w:val="00924052"/>
    <w:rsid w:val="00945983"/>
    <w:rsid w:val="00981EA4"/>
    <w:rsid w:val="00987356"/>
    <w:rsid w:val="009921F9"/>
    <w:rsid w:val="009A02E8"/>
    <w:rsid w:val="009B37BB"/>
    <w:rsid w:val="009B734E"/>
    <w:rsid w:val="009D559E"/>
    <w:rsid w:val="009D6DAE"/>
    <w:rsid w:val="009E1B31"/>
    <w:rsid w:val="009F0917"/>
    <w:rsid w:val="009F694C"/>
    <w:rsid w:val="00A024D4"/>
    <w:rsid w:val="00A02A19"/>
    <w:rsid w:val="00A059F3"/>
    <w:rsid w:val="00A12C42"/>
    <w:rsid w:val="00A14C54"/>
    <w:rsid w:val="00A20F2E"/>
    <w:rsid w:val="00A31533"/>
    <w:rsid w:val="00A322B1"/>
    <w:rsid w:val="00A3235E"/>
    <w:rsid w:val="00A37E5B"/>
    <w:rsid w:val="00A41ABF"/>
    <w:rsid w:val="00A42E53"/>
    <w:rsid w:val="00A45A68"/>
    <w:rsid w:val="00A5250E"/>
    <w:rsid w:val="00A74097"/>
    <w:rsid w:val="00A80318"/>
    <w:rsid w:val="00A872EC"/>
    <w:rsid w:val="00A954F6"/>
    <w:rsid w:val="00AA0928"/>
    <w:rsid w:val="00AA6AA9"/>
    <w:rsid w:val="00AC3C8C"/>
    <w:rsid w:val="00AD367E"/>
    <w:rsid w:val="00AD6CEE"/>
    <w:rsid w:val="00AD7054"/>
    <w:rsid w:val="00AE1922"/>
    <w:rsid w:val="00AF1328"/>
    <w:rsid w:val="00B205D1"/>
    <w:rsid w:val="00B26192"/>
    <w:rsid w:val="00B32FDF"/>
    <w:rsid w:val="00B42C22"/>
    <w:rsid w:val="00B45762"/>
    <w:rsid w:val="00B51C70"/>
    <w:rsid w:val="00B52F36"/>
    <w:rsid w:val="00B706D4"/>
    <w:rsid w:val="00B75319"/>
    <w:rsid w:val="00BA3AA4"/>
    <w:rsid w:val="00BB30FD"/>
    <w:rsid w:val="00BB36E4"/>
    <w:rsid w:val="00BC7990"/>
    <w:rsid w:val="00BD216E"/>
    <w:rsid w:val="00BD2CEC"/>
    <w:rsid w:val="00BD5931"/>
    <w:rsid w:val="00BE123D"/>
    <w:rsid w:val="00BE3B44"/>
    <w:rsid w:val="00BF0A3D"/>
    <w:rsid w:val="00BF26B1"/>
    <w:rsid w:val="00BF417B"/>
    <w:rsid w:val="00BF4DC1"/>
    <w:rsid w:val="00BF7069"/>
    <w:rsid w:val="00C030CE"/>
    <w:rsid w:val="00C06125"/>
    <w:rsid w:val="00C31507"/>
    <w:rsid w:val="00C3426B"/>
    <w:rsid w:val="00C42E3B"/>
    <w:rsid w:val="00C43B6C"/>
    <w:rsid w:val="00C50109"/>
    <w:rsid w:val="00C548F5"/>
    <w:rsid w:val="00C73916"/>
    <w:rsid w:val="00C741C2"/>
    <w:rsid w:val="00C75B60"/>
    <w:rsid w:val="00C7659A"/>
    <w:rsid w:val="00C90848"/>
    <w:rsid w:val="00CB2993"/>
    <w:rsid w:val="00CB3D00"/>
    <w:rsid w:val="00CC5F08"/>
    <w:rsid w:val="00CD04F6"/>
    <w:rsid w:val="00CD2A0E"/>
    <w:rsid w:val="00CD5502"/>
    <w:rsid w:val="00CF754D"/>
    <w:rsid w:val="00D046DB"/>
    <w:rsid w:val="00D07A60"/>
    <w:rsid w:val="00D10093"/>
    <w:rsid w:val="00D542E5"/>
    <w:rsid w:val="00D61C79"/>
    <w:rsid w:val="00D85E97"/>
    <w:rsid w:val="00D9394D"/>
    <w:rsid w:val="00DA1EF4"/>
    <w:rsid w:val="00DB7DD0"/>
    <w:rsid w:val="00DE116B"/>
    <w:rsid w:val="00DE305B"/>
    <w:rsid w:val="00E01685"/>
    <w:rsid w:val="00E0274C"/>
    <w:rsid w:val="00E1250F"/>
    <w:rsid w:val="00E12DB7"/>
    <w:rsid w:val="00E16960"/>
    <w:rsid w:val="00E24F0D"/>
    <w:rsid w:val="00E37224"/>
    <w:rsid w:val="00E45533"/>
    <w:rsid w:val="00E4660F"/>
    <w:rsid w:val="00E53AD0"/>
    <w:rsid w:val="00E848A1"/>
    <w:rsid w:val="00E93843"/>
    <w:rsid w:val="00E941ED"/>
    <w:rsid w:val="00E946B6"/>
    <w:rsid w:val="00EB4067"/>
    <w:rsid w:val="00EC1AD5"/>
    <w:rsid w:val="00EC641F"/>
    <w:rsid w:val="00ED1434"/>
    <w:rsid w:val="00EE1783"/>
    <w:rsid w:val="00EF21EE"/>
    <w:rsid w:val="00F145D2"/>
    <w:rsid w:val="00F14843"/>
    <w:rsid w:val="00F26DDE"/>
    <w:rsid w:val="00F34494"/>
    <w:rsid w:val="00F42057"/>
    <w:rsid w:val="00F4470B"/>
    <w:rsid w:val="00F8552F"/>
    <w:rsid w:val="00FB43E2"/>
    <w:rsid w:val="00FB5248"/>
    <w:rsid w:val="00FC22EF"/>
    <w:rsid w:val="00FC50EA"/>
    <w:rsid w:val="00FD1D10"/>
    <w:rsid w:val="00FD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D9AA53"/>
  <w15:docId w15:val="{44554AC4-9F7F-4071-A25A-60C785CF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031E"/>
    <w:rPr>
      <w:sz w:val="20"/>
      <w:szCs w:val="20"/>
      <w:lang w:val="es-AR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81031E"/>
    <w:pPr>
      <w:keepNext/>
      <w:ind w:firstLine="851"/>
      <w:jc w:val="center"/>
      <w:outlineLvl w:val="0"/>
    </w:pPr>
    <w:rPr>
      <w:sz w:val="24"/>
      <w:lang w:val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81031E"/>
    <w:pPr>
      <w:keepNext/>
      <w:spacing w:before="60" w:after="60"/>
      <w:jc w:val="both"/>
      <w:outlineLvl w:val="1"/>
    </w:pPr>
    <w:rPr>
      <w:sz w:val="24"/>
      <w:lang w:val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81031E"/>
    <w:pPr>
      <w:keepNext/>
      <w:jc w:val="both"/>
      <w:outlineLvl w:val="2"/>
    </w:pPr>
    <w:rPr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81031E"/>
    <w:pPr>
      <w:keepNext/>
      <w:outlineLvl w:val="3"/>
    </w:pPr>
    <w:rPr>
      <w:b/>
      <w:bCs/>
      <w:sz w:val="16"/>
    </w:rPr>
  </w:style>
  <w:style w:type="paragraph" w:styleId="Ttulo5">
    <w:name w:val="heading 5"/>
    <w:basedOn w:val="Normal"/>
    <w:next w:val="Normal"/>
    <w:link w:val="Ttulo5Car"/>
    <w:uiPriority w:val="99"/>
    <w:qFormat/>
    <w:rsid w:val="0081031E"/>
    <w:pPr>
      <w:keepNext/>
      <w:ind w:left="72"/>
      <w:outlineLvl w:val="4"/>
    </w:pPr>
    <w:rPr>
      <w:b/>
      <w:bCs/>
      <w:sz w:val="18"/>
    </w:rPr>
  </w:style>
  <w:style w:type="paragraph" w:styleId="Ttulo6">
    <w:name w:val="heading 6"/>
    <w:basedOn w:val="Normal"/>
    <w:next w:val="Normal"/>
    <w:link w:val="Ttulo6Car"/>
    <w:uiPriority w:val="99"/>
    <w:qFormat/>
    <w:rsid w:val="0081031E"/>
    <w:pPr>
      <w:keepNext/>
      <w:jc w:val="center"/>
      <w:outlineLvl w:val="5"/>
    </w:pPr>
    <w:rPr>
      <w:b/>
      <w:sz w:val="28"/>
      <w:lang w:val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81031E"/>
    <w:pPr>
      <w:keepNext/>
      <w:jc w:val="both"/>
      <w:outlineLvl w:val="6"/>
    </w:pPr>
    <w:rPr>
      <w:b/>
      <w:bCs/>
      <w:sz w:val="48"/>
      <w:lang w:val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81031E"/>
    <w:pPr>
      <w:keepNext/>
      <w:jc w:val="both"/>
      <w:outlineLvl w:val="7"/>
    </w:pPr>
    <w:rPr>
      <w:b/>
      <w:bCs/>
      <w:sz w:val="40"/>
      <w:lang w:val="es-ES"/>
    </w:rPr>
  </w:style>
  <w:style w:type="paragraph" w:styleId="Ttulo9">
    <w:name w:val="heading 9"/>
    <w:basedOn w:val="Normal"/>
    <w:next w:val="Normal"/>
    <w:link w:val="Ttulo9Car"/>
    <w:uiPriority w:val="99"/>
    <w:qFormat/>
    <w:rsid w:val="0081031E"/>
    <w:pPr>
      <w:keepNext/>
      <w:outlineLvl w:val="8"/>
    </w:pPr>
    <w:rPr>
      <w:b/>
      <w:bCs/>
      <w:sz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3183"/>
    <w:rPr>
      <w:rFonts w:asciiTheme="majorHAnsi" w:eastAsiaTheme="majorEastAsia" w:hAnsiTheme="majorHAnsi" w:cstheme="majorBidi"/>
      <w:b/>
      <w:bCs/>
      <w:kern w:val="32"/>
      <w:sz w:val="32"/>
      <w:szCs w:val="32"/>
      <w:lang w:val="es-AR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3183"/>
    <w:rPr>
      <w:rFonts w:asciiTheme="majorHAnsi" w:eastAsiaTheme="majorEastAsia" w:hAnsiTheme="majorHAnsi" w:cstheme="majorBidi"/>
      <w:b/>
      <w:bCs/>
      <w:i/>
      <w:iCs/>
      <w:sz w:val="28"/>
      <w:szCs w:val="28"/>
      <w:lang w:val="es-AR" w:eastAsia="es-ES"/>
    </w:rPr>
  </w:style>
  <w:style w:type="character" w:customStyle="1" w:styleId="Ttulo3Car">
    <w:name w:val="Título 3 Car"/>
    <w:basedOn w:val="Fuentedeprrafopredeter"/>
    <w:link w:val="Ttulo3"/>
    <w:uiPriority w:val="99"/>
    <w:rsid w:val="000E3183"/>
    <w:rPr>
      <w:rFonts w:asciiTheme="majorHAnsi" w:eastAsiaTheme="majorEastAsia" w:hAnsiTheme="majorHAnsi" w:cstheme="majorBidi"/>
      <w:b/>
      <w:bCs/>
      <w:sz w:val="26"/>
      <w:szCs w:val="26"/>
      <w:lang w:val="es-AR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3183"/>
    <w:rPr>
      <w:rFonts w:asciiTheme="minorHAnsi" w:eastAsiaTheme="minorEastAsia" w:hAnsiTheme="minorHAnsi" w:cstheme="minorBidi"/>
      <w:b/>
      <w:bCs/>
      <w:sz w:val="28"/>
      <w:szCs w:val="28"/>
      <w:lang w:val="es-AR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3183"/>
    <w:rPr>
      <w:rFonts w:asciiTheme="minorHAnsi" w:eastAsiaTheme="minorEastAsia" w:hAnsiTheme="minorHAnsi" w:cstheme="minorBidi"/>
      <w:b/>
      <w:bCs/>
      <w:i/>
      <w:iCs/>
      <w:sz w:val="26"/>
      <w:szCs w:val="26"/>
      <w:lang w:val="es-AR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3183"/>
    <w:rPr>
      <w:rFonts w:asciiTheme="minorHAnsi" w:eastAsiaTheme="minorEastAsia" w:hAnsiTheme="minorHAnsi" w:cstheme="minorBidi"/>
      <w:b/>
      <w:bCs/>
      <w:lang w:val="es-AR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3183"/>
    <w:rPr>
      <w:rFonts w:asciiTheme="minorHAnsi" w:eastAsiaTheme="minorEastAsia" w:hAnsiTheme="minorHAnsi" w:cstheme="minorBidi"/>
      <w:sz w:val="24"/>
      <w:szCs w:val="24"/>
      <w:lang w:val="es-AR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3183"/>
    <w:rPr>
      <w:rFonts w:asciiTheme="minorHAnsi" w:eastAsiaTheme="minorEastAsia" w:hAnsiTheme="minorHAnsi" w:cstheme="minorBidi"/>
      <w:i/>
      <w:iCs/>
      <w:sz w:val="24"/>
      <w:szCs w:val="24"/>
      <w:lang w:val="es-AR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3183"/>
    <w:rPr>
      <w:rFonts w:asciiTheme="majorHAnsi" w:eastAsiaTheme="majorEastAsia" w:hAnsiTheme="majorHAnsi" w:cstheme="majorBidi"/>
      <w:lang w:val="es-AR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81031E"/>
    <w:pPr>
      <w:ind w:firstLine="851"/>
      <w:jc w:val="both"/>
    </w:pPr>
    <w:rPr>
      <w:sz w:val="24"/>
      <w:lang w:val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0E3183"/>
    <w:rPr>
      <w:sz w:val="20"/>
      <w:szCs w:val="20"/>
      <w:lang w:val="es-AR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81031E"/>
    <w:pPr>
      <w:tabs>
        <w:tab w:val="left" w:pos="1985"/>
      </w:tabs>
      <w:ind w:left="1985" w:hanging="425"/>
      <w:jc w:val="both"/>
    </w:pPr>
    <w:rPr>
      <w:sz w:val="24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E3183"/>
    <w:rPr>
      <w:sz w:val="20"/>
      <w:szCs w:val="20"/>
      <w:lang w:val="es-AR" w:eastAsia="es-ES"/>
    </w:rPr>
  </w:style>
  <w:style w:type="paragraph" w:styleId="Encabezado">
    <w:name w:val="header"/>
    <w:basedOn w:val="Normal"/>
    <w:link w:val="EncabezadoCar"/>
    <w:uiPriority w:val="99"/>
    <w:rsid w:val="0081031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E3183"/>
    <w:rPr>
      <w:sz w:val="20"/>
      <w:szCs w:val="20"/>
      <w:lang w:val="es-AR" w:eastAsia="es-ES"/>
    </w:rPr>
  </w:style>
  <w:style w:type="paragraph" w:styleId="Piedepgina">
    <w:name w:val="footer"/>
    <w:basedOn w:val="Normal"/>
    <w:link w:val="PiedepginaCar"/>
    <w:uiPriority w:val="99"/>
    <w:rsid w:val="0081031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E3183"/>
    <w:rPr>
      <w:sz w:val="20"/>
      <w:szCs w:val="20"/>
      <w:lang w:val="es-AR" w:eastAsia="es-ES"/>
    </w:rPr>
  </w:style>
  <w:style w:type="character" w:styleId="Nmerodepgina">
    <w:name w:val="page number"/>
    <w:basedOn w:val="Fuentedeprrafopredeter"/>
    <w:uiPriority w:val="99"/>
    <w:rsid w:val="0081031E"/>
    <w:rPr>
      <w:rFonts w:cs="Times New Roman"/>
    </w:rPr>
  </w:style>
  <w:style w:type="paragraph" w:styleId="Sinespaciado">
    <w:name w:val="No Spacing"/>
    <w:link w:val="SinespaciadoCar"/>
    <w:uiPriority w:val="99"/>
    <w:qFormat/>
    <w:rsid w:val="0089294D"/>
    <w:rPr>
      <w:rFonts w:ascii="Calibri" w:hAnsi="Calibri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99"/>
    <w:locked/>
    <w:rsid w:val="0089294D"/>
    <w:rPr>
      <w:rFonts w:ascii="Calibri" w:hAnsi="Calibri" w:cs="Times New Roman"/>
      <w:sz w:val="22"/>
      <w:szCs w:val="22"/>
      <w:lang w:val="es-ES" w:eastAsia="en-US" w:bidi="ar-SA"/>
    </w:rPr>
  </w:style>
  <w:style w:type="paragraph" w:customStyle="1" w:styleId="Default">
    <w:name w:val="Default"/>
    <w:uiPriority w:val="99"/>
    <w:rsid w:val="000605F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E027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E3183"/>
    <w:rPr>
      <w:sz w:val="20"/>
      <w:szCs w:val="20"/>
      <w:lang w:val="es-AR" w:eastAsia="es-ES"/>
    </w:rPr>
  </w:style>
  <w:style w:type="table" w:styleId="Tablaconcuadrcula">
    <w:name w:val="Table Grid"/>
    <w:basedOn w:val="Tablanormal"/>
    <w:uiPriority w:val="99"/>
    <w:rsid w:val="0052556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rsid w:val="00EC64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EC641F"/>
    <w:rPr>
      <w:rFonts w:ascii="Tahoma" w:hAnsi="Tahoma" w:cs="Tahoma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EC641F"/>
    <w:rPr>
      <w:rFonts w:cs="Times New Roman"/>
      <w:color w:val="808080"/>
    </w:rPr>
  </w:style>
  <w:style w:type="paragraph" w:styleId="Prrafodelista">
    <w:name w:val="List Paragraph"/>
    <w:basedOn w:val="Normal"/>
    <w:uiPriority w:val="99"/>
    <w:qFormat/>
    <w:rsid w:val="004235EB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7C1F85"/>
    <w:pPr>
      <w:ind w:left="200" w:hanging="200"/>
    </w:pPr>
    <w:rPr>
      <w:rFonts w:asciiTheme="minorHAnsi" w:hAnsiTheme="minorHAnsi" w:cstheme="minorHAnsi"/>
    </w:rPr>
  </w:style>
  <w:style w:type="paragraph" w:styleId="ndice2">
    <w:name w:val="index 2"/>
    <w:basedOn w:val="Normal"/>
    <w:next w:val="Normal"/>
    <w:autoRedefine/>
    <w:uiPriority w:val="99"/>
    <w:unhideWhenUsed/>
    <w:rsid w:val="007C1F85"/>
    <w:pPr>
      <w:ind w:left="400" w:hanging="200"/>
    </w:pPr>
    <w:rPr>
      <w:rFonts w:asciiTheme="minorHAnsi" w:hAnsiTheme="minorHAnsi" w:cstheme="minorHAnsi"/>
    </w:rPr>
  </w:style>
  <w:style w:type="paragraph" w:styleId="ndice3">
    <w:name w:val="index 3"/>
    <w:basedOn w:val="Normal"/>
    <w:next w:val="Normal"/>
    <w:autoRedefine/>
    <w:uiPriority w:val="99"/>
    <w:unhideWhenUsed/>
    <w:rsid w:val="007C1F85"/>
    <w:pPr>
      <w:ind w:left="600" w:hanging="200"/>
    </w:pPr>
    <w:rPr>
      <w:rFonts w:asciiTheme="minorHAnsi" w:hAnsiTheme="minorHAnsi" w:cstheme="minorHAnsi"/>
    </w:rPr>
  </w:style>
  <w:style w:type="paragraph" w:styleId="ndice4">
    <w:name w:val="index 4"/>
    <w:basedOn w:val="Normal"/>
    <w:next w:val="Normal"/>
    <w:autoRedefine/>
    <w:uiPriority w:val="99"/>
    <w:unhideWhenUsed/>
    <w:rsid w:val="007C1F85"/>
    <w:pPr>
      <w:ind w:left="800" w:hanging="200"/>
    </w:pPr>
    <w:rPr>
      <w:rFonts w:asciiTheme="minorHAnsi" w:hAnsiTheme="minorHAnsi" w:cstheme="minorHAnsi"/>
    </w:rPr>
  </w:style>
  <w:style w:type="paragraph" w:styleId="ndice5">
    <w:name w:val="index 5"/>
    <w:basedOn w:val="Normal"/>
    <w:next w:val="Normal"/>
    <w:autoRedefine/>
    <w:uiPriority w:val="99"/>
    <w:unhideWhenUsed/>
    <w:rsid w:val="007C1F85"/>
    <w:pPr>
      <w:ind w:left="1000" w:hanging="200"/>
    </w:pPr>
    <w:rPr>
      <w:rFonts w:asciiTheme="minorHAnsi" w:hAnsiTheme="minorHAnsi" w:cstheme="minorHAnsi"/>
    </w:rPr>
  </w:style>
  <w:style w:type="paragraph" w:styleId="ndice6">
    <w:name w:val="index 6"/>
    <w:basedOn w:val="Normal"/>
    <w:next w:val="Normal"/>
    <w:autoRedefine/>
    <w:uiPriority w:val="99"/>
    <w:unhideWhenUsed/>
    <w:rsid w:val="007C1F85"/>
    <w:pPr>
      <w:ind w:left="1200" w:hanging="200"/>
    </w:pPr>
    <w:rPr>
      <w:rFonts w:asciiTheme="minorHAnsi" w:hAnsiTheme="minorHAnsi" w:cstheme="minorHAnsi"/>
    </w:rPr>
  </w:style>
  <w:style w:type="paragraph" w:styleId="ndice7">
    <w:name w:val="index 7"/>
    <w:basedOn w:val="Normal"/>
    <w:next w:val="Normal"/>
    <w:autoRedefine/>
    <w:uiPriority w:val="99"/>
    <w:unhideWhenUsed/>
    <w:rsid w:val="007C1F85"/>
    <w:pPr>
      <w:ind w:left="1400" w:hanging="200"/>
    </w:pPr>
    <w:rPr>
      <w:rFonts w:asciiTheme="minorHAnsi" w:hAnsiTheme="minorHAnsi" w:cstheme="minorHAnsi"/>
    </w:rPr>
  </w:style>
  <w:style w:type="paragraph" w:styleId="ndice8">
    <w:name w:val="index 8"/>
    <w:basedOn w:val="Normal"/>
    <w:next w:val="Normal"/>
    <w:autoRedefine/>
    <w:uiPriority w:val="99"/>
    <w:unhideWhenUsed/>
    <w:rsid w:val="007C1F85"/>
    <w:pPr>
      <w:ind w:left="1600" w:hanging="200"/>
    </w:pPr>
    <w:rPr>
      <w:rFonts w:asciiTheme="minorHAnsi" w:hAnsiTheme="minorHAnsi" w:cstheme="minorHAnsi"/>
    </w:rPr>
  </w:style>
  <w:style w:type="paragraph" w:styleId="ndice9">
    <w:name w:val="index 9"/>
    <w:basedOn w:val="Normal"/>
    <w:next w:val="Normal"/>
    <w:autoRedefine/>
    <w:uiPriority w:val="99"/>
    <w:unhideWhenUsed/>
    <w:rsid w:val="007C1F85"/>
    <w:pPr>
      <w:ind w:left="1800" w:hanging="200"/>
    </w:pPr>
    <w:rPr>
      <w:rFonts w:asciiTheme="minorHAnsi" w:hAnsiTheme="minorHAnsi" w:cstheme="minorHAnsi"/>
    </w:rPr>
  </w:style>
  <w:style w:type="paragraph" w:styleId="Ttulodendice">
    <w:name w:val="index heading"/>
    <w:basedOn w:val="Normal"/>
    <w:next w:val="ndice1"/>
    <w:uiPriority w:val="99"/>
    <w:unhideWhenUsed/>
    <w:rsid w:val="007C1F85"/>
    <w:pPr>
      <w:spacing w:before="120" w:after="120"/>
    </w:pPr>
    <w:rPr>
      <w:rFonts w:asciiTheme="minorHAnsi" w:hAnsiTheme="minorHAnsi" w:cstheme="minorHAnsi"/>
      <w:b/>
      <w:bCs/>
      <w:i/>
      <w:iCs/>
    </w:rPr>
  </w:style>
  <w:style w:type="character" w:styleId="Ttulodellibro">
    <w:name w:val="Book Title"/>
    <w:basedOn w:val="Fuentedeprrafopredeter"/>
    <w:uiPriority w:val="33"/>
    <w:qFormat/>
    <w:rsid w:val="009B734E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ar"/>
    <w:qFormat/>
    <w:locked/>
    <w:rsid w:val="009B73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9B734E"/>
    <w:rPr>
      <w:rFonts w:asciiTheme="majorHAnsi" w:eastAsiaTheme="majorEastAsia" w:hAnsiTheme="majorHAnsi" w:cstheme="majorBidi"/>
      <w:spacing w:val="-10"/>
      <w:kern w:val="28"/>
      <w:sz w:val="56"/>
      <w:szCs w:val="56"/>
      <w:lang w:val="es-AR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411874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411874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411874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41187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6D2534"/>
    <w:rPr>
      <w:color w:val="0000FF" w:themeColor="hyperlink"/>
      <w:u w:val="single"/>
    </w:rPr>
  </w:style>
  <w:style w:type="character" w:customStyle="1" w:styleId="pl-c">
    <w:name w:val="pl-c"/>
    <w:basedOn w:val="Fuentedeprrafopredeter"/>
    <w:rsid w:val="00210552"/>
  </w:style>
  <w:style w:type="character" w:customStyle="1" w:styleId="pl-k">
    <w:name w:val="pl-k"/>
    <w:basedOn w:val="Fuentedeprrafopredeter"/>
    <w:rsid w:val="00210552"/>
  </w:style>
  <w:style w:type="character" w:customStyle="1" w:styleId="pl-s">
    <w:name w:val="pl-s"/>
    <w:basedOn w:val="Fuentedeprrafopredeter"/>
    <w:rsid w:val="00210552"/>
  </w:style>
  <w:style w:type="character" w:customStyle="1" w:styleId="pl-pds">
    <w:name w:val="pl-pds"/>
    <w:basedOn w:val="Fuentedeprrafopredeter"/>
    <w:rsid w:val="00210552"/>
  </w:style>
  <w:style w:type="character" w:customStyle="1" w:styleId="pl-en">
    <w:name w:val="pl-en"/>
    <w:basedOn w:val="Fuentedeprrafopredeter"/>
    <w:rsid w:val="00210552"/>
  </w:style>
  <w:style w:type="character" w:customStyle="1" w:styleId="pl-c1">
    <w:name w:val="pl-c1"/>
    <w:basedOn w:val="Fuentedeprrafopredeter"/>
    <w:rsid w:val="00210552"/>
  </w:style>
  <w:style w:type="character" w:customStyle="1" w:styleId="pl-cce">
    <w:name w:val="pl-cce"/>
    <w:basedOn w:val="Fuentedeprrafopredeter"/>
    <w:rsid w:val="00EC1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\Facultad\Varios\Formularios\6%20disposicion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F0"/>
    <w:rsid w:val="00571EF0"/>
    <w:rsid w:val="00A2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13FD7C9E1624F6FAB2D3E766F054E17">
    <w:name w:val="A13FD7C9E1624F6FAB2D3E766F054E17"/>
    <w:rsid w:val="00571EF0"/>
  </w:style>
  <w:style w:type="paragraph" w:customStyle="1" w:styleId="257EBF8E4C4C48C18F359515DC31978D">
    <w:name w:val="257EBF8E4C4C48C18F359515DC31978D"/>
    <w:rsid w:val="00571EF0"/>
  </w:style>
  <w:style w:type="paragraph" w:customStyle="1" w:styleId="9832D1C24DA24908B50970128174B57B">
    <w:name w:val="9832D1C24DA24908B50970128174B57B"/>
    <w:rsid w:val="00571EF0"/>
  </w:style>
  <w:style w:type="paragraph" w:customStyle="1" w:styleId="C23438DB19544E27918CD912E236B2B5">
    <w:name w:val="C23438DB19544E27918CD912E236B2B5"/>
    <w:rsid w:val="00571EF0"/>
  </w:style>
  <w:style w:type="paragraph" w:customStyle="1" w:styleId="B1E6B543095946D4BE73E1CDBF4511D0">
    <w:name w:val="B1E6B543095946D4BE73E1CDBF4511D0"/>
    <w:rsid w:val="00571EF0"/>
  </w:style>
  <w:style w:type="paragraph" w:customStyle="1" w:styleId="0F20D0F3F10745F7B04F0A0B6D6820CC">
    <w:name w:val="0F20D0F3F10745F7B04F0A0B6D6820CC"/>
    <w:rsid w:val="00571E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3CFC2-124A-4040-912F-3EB92EC58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 disposicion</Template>
  <TotalTime>251</TotalTime>
  <Pages>11</Pages>
  <Words>1717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CÓRDOBA,</vt:lpstr>
    </vt:vector>
  </TitlesOfParts>
  <Company>Instituto Universitario Aeronautico</Company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CÓRDOBA,</dc:title>
  <dc:subject/>
  <dc:creator>Rosa</dc:creator>
  <cp:keywords/>
  <dc:description/>
  <cp:lastModifiedBy>David Elí Tupac Yupanqui Valentín</cp:lastModifiedBy>
  <cp:revision>185</cp:revision>
  <cp:lastPrinted>2012-10-31T18:54:00Z</cp:lastPrinted>
  <dcterms:created xsi:type="dcterms:W3CDTF">2018-05-28T02:42:00Z</dcterms:created>
  <dcterms:modified xsi:type="dcterms:W3CDTF">2018-05-28T10:00:00Z</dcterms:modified>
</cp:coreProperties>
</file>